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682"/>
        <w:gridCol w:w="4678"/>
      </w:tblGrid>
      <w:tr w:rsidR="00053BE1" w14:paraId="3D6B5B34" w14:textId="77777777" w:rsidTr="00FD55C3">
        <w:tc>
          <w:tcPr>
            <w:tcW w:w="4788" w:type="dxa"/>
            <w:shd w:val="clear" w:color="auto" w:fill="auto"/>
          </w:tcPr>
          <w:p w14:paraId="6D39C0AB" w14:textId="77777777" w:rsidR="00E529B9" w:rsidRDefault="00E529B9" w:rsidP="00FD55C3">
            <w:pPr>
              <w:pStyle w:val="Cog-H1a"/>
              <w:jc w:val="right"/>
              <w:rPr>
                <w:rFonts w:ascii="Georgia" w:eastAsia="SimSun" w:hAnsi="Georgia"/>
                <w:szCs w:val="22"/>
              </w:rPr>
            </w:pPr>
          </w:p>
          <w:p w14:paraId="5BA15A8D" w14:textId="77777777" w:rsidR="00053BE1" w:rsidRPr="00765802" w:rsidRDefault="008F12CE" w:rsidP="00FD55C3">
            <w:pPr>
              <w:pStyle w:val="Cog-H1a"/>
              <w:jc w:val="right"/>
              <w:rPr>
                <w:rFonts w:ascii="Georgia" w:eastAsia="SimSun" w:hAnsi="Georgia"/>
                <w:szCs w:val="22"/>
              </w:rPr>
            </w:pPr>
            <w:r>
              <w:rPr>
                <w:rFonts w:ascii="Georgia" w:eastAsia="SimSun" w:hAnsi="Georgia"/>
                <w:szCs w:val="22"/>
              </w:rPr>
              <w:t xml:space="preserve">Tushar </w:t>
            </w:r>
            <w:proofErr w:type="spellStart"/>
            <w:r>
              <w:rPr>
                <w:rFonts w:ascii="Georgia" w:eastAsia="SimSun" w:hAnsi="Georgia"/>
                <w:szCs w:val="22"/>
              </w:rPr>
              <w:t>Koley</w:t>
            </w:r>
            <w:proofErr w:type="spellEnd"/>
          </w:p>
        </w:tc>
        <w:tc>
          <w:tcPr>
            <w:tcW w:w="4788" w:type="dxa"/>
            <w:shd w:val="clear" w:color="auto" w:fill="auto"/>
          </w:tcPr>
          <w:p w14:paraId="581BCBEE" w14:textId="77777777" w:rsidR="005561B1" w:rsidRPr="00FD55C3" w:rsidRDefault="008B3631" w:rsidP="00FD55C3">
            <w:pPr>
              <w:pStyle w:val="Cog-H1a"/>
              <w:tabs>
                <w:tab w:val="center" w:pos="2286"/>
              </w:tabs>
              <w:rPr>
                <w:rFonts w:ascii="Calibri" w:eastAsia="SimSun" w:hAnsi="Calibri"/>
                <w:szCs w:val="22"/>
              </w:rPr>
            </w:pPr>
            <w:r>
              <w:rPr>
                <w:rFonts w:ascii="Calibri" w:eastAsia="SimSun" w:hAnsi="Calibri"/>
                <w:noProof/>
                <w:szCs w:val="22"/>
              </w:rPr>
              <w:drawing>
                <wp:inline distT="0" distB="0" distL="0" distR="0" wp14:anchorId="041C1EDB" wp14:editId="45D86C02">
                  <wp:extent cx="1130300" cy="1130300"/>
                  <wp:effectExtent l="0" t="0" r="0" b="0"/>
                  <wp:docPr id="1" name="Picture 1"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0" cy="1130300"/>
                          </a:xfrm>
                          <a:prstGeom prst="rect">
                            <a:avLst/>
                          </a:prstGeom>
                          <a:noFill/>
                          <a:ln>
                            <a:noFill/>
                          </a:ln>
                        </pic:spPr>
                      </pic:pic>
                    </a:graphicData>
                  </a:graphic>
                </wp:inline>
              </w:drawing>
            </w:r>
            <w:r w:rsidR="005561B1" w:rsidRPr="00FD55C3">
              <w:rPr>
                <w:rFonts w:ascii="Calibri" w:eastAsia="SimSun" w:hAnsi="Calibri"/>
                <w:szCs w:val="22"/>
              </w:rPr>
              <w:tab/>
            </w:r>
          </w:p>
        </w:tc>
      </w:tr>
      <w:tr w:rsidR="00053BE1" w:rsidRPr="00FD55C3" w14:paraId="77869A45" w14:textId="77777777" w:rsidTr="00FD55C3">
        <w:tc>
          <w:tcPr>
            <w:tcW w:w="9576" w:type="dxa"/>
            <w:gridSpan w:val="2"/>
            <w:shd w:val="clear" w:color="auto" w:fill="auto"/>
          </w:tcPr>
          <w:p w14:paraId="5A96A963" w14:textId="289B5B88" w:rsidR="00C77CFA" w:rsidRPr="00765802" w:rsidRDefault="00053BE1" w:rsidP="00FD55C3">
            <w:pPr>
              <w:pStyle w:val="Cog-body"/>
              <w:jc w:val="left"/>
              <w:rPr>
                <w:rFonts w:ascii="Georgia" w:eastAsia="SimSun" w:hAnsi="Georgia" w:cs="Arial"/>
              </w:rPr>
            </w:pPr>
            <w:r w:rsidRPr="00765802">
              <w:rPr>
                <w:rFonts w:ascii="Georgia" w:eastAsia="SimSun" w:hAnsi="Georgia" w:cs="Arial"/>
              </w:rPr>
              <w:sym w:font="Wingdings" w:char="F028"/>
            </w:r>
            <w:r w:rsidR="00205C6E" w:rsidRPr="00765802">
              <w:rPr>
                <w:rFonts w:ascii="Georgia" w:eastAsia="SimSun" w:hAnsi="Georgia" w:cs="Arial"/>
              </w:rPr>
              <w:t xml:space="preserve"> : </w:t>
            </w:r>
            <w:r w:rsidR="00C77CFA" w:rsidRPr="00765802">
              <w:rPr>
                <w:rFonts w:ascii="Georgia" w:eastAsia="SimSun" w:hAnsi="Georgia" w:cs="Arial"/>
              </w:rPr>
              <w:t>+</w:t>
            </w:r>
            <w:r w:rsidR="000049E0">
              <w:rPr>
                <w:rFonts w:ascii="Georgia" w:eastAsia="SimSun" w:hAnsi="Georgia" w:cs="Arial"/>
              </w:rPr>
              <w:t>44 0744</w:t>
            </w:r>
            <w:r w:rsidR="00E85C41">
              <w:rPr>
                <w:rFonts w:ascii="Georgia" w:eastAsia="SimSun" w:hAnsi="Georgia" w:cs="Arial"/>
              </w:rPr>
              <w:t>8787777</w:t>
            </w:r>
            <w:r w:rsidR="001B66B9">
              <w:rPr>
                <w:rFonts w:ascii="Georgia" w:eastAsia="SimSun" w:hAnsi="Georgia" w:cs="Arial"/>
              </w:rPr>
              <w:t>, +44 123456789</w:t>
            </w:r>
          </w:p>
          <w:p w14:paraId="60ED3073" w14:textId="77777777" w:rsidR="00053BE1" w:rsidRPr="00765802" w:rsidRDefault="00053BE1" w:rsidP="00FD55C3">
            <w:pPr>
              <w:pStyle w:val="Cog-body"/>
              <w:jc w:val="left"/>
              <w:rPr>
                <w:rFonts w:ascii="Georgia" w:eastAsia="SimSun" w:hAnsi="Georgia"/>
                <w:b/>
              </w:rPr>
            </w:pPr>
            <w:r w:rsidRPr="00765802">
              <w:rPr>
                <w:rFonts w:ascii="Georgia" w:eastAsia="SimSun" w:hAnsi="Georgia"/>
                <w:b/>
                <w:lang w:val="pt-BR"/>
              </w:rPr>
              <w:t xml:space="preserve">e-mail : </w:t>
            </w:r>
            <w:hyperlink r:id="rId9" w:history="1">
              <w:r w:rsidRPr="00765802">
                <w:rPr>
                  <w:rStyle w:val="Hyperlink"/>
                  <w:rFonts w:ascii="Georgia" w:eastAsia="SimSun" w:hAnsi="Georgia"/>
                  <w:b/>
                  <w:lang w:val="pt-BR"/>
                </w:rPr>
                <w:t>tusharkoley@gmail.com,Tushar_koley@rediffmail.com</w:t>
              </w:r>
            </w:hyperlink>
          </w:p>
          <w:p w14:paraId="0668A4CA" w14:textId="5CC6A252" w:rsidR="00C77CFA" w:rsidRPr="00FD55C3" w:rsidRDefault="00C77CFA" w:rsidP="00663C11">
            <w:pPr>
              <w:pStyle w:val="Cog-body"/>
              <w:jc w:val="left"/>
              <w:rPr>
                <w:rFonts w:eastAsia="SimSun"/>
                <w:sz w:val="22"/>
                <w:szCs w:val="22"/>
                <w:lang w:val="pt-BR"/>
              </w:rPr>
            </w:pPr>
            <w:proofErr w:type="spellStart"/>
            <w:r w:rsidRPr="00765802">
              <w:rPr>
                <w:rFonts w:ascii="Georgia" w:eastAsia="SimSun" w:hAnsi="Georgia"/>
                <w:b/>
                <w:sz w:val="22"/>
                <w:szCs w:val="22"/>
                <w:lang w:val="pt-BR"/>
              </w:rPr>
              <w:t>Address</w:t>
            </w:r>
            <w:proofErr w:type="spellEnd"/>
            <w:r w:rsidRPr="00765802">
              <w:rPr>
                <w:rFonts w:ascii="Georgia" w:eastAsia="SimSun" w:hAnsi="Georgia"/>
                <w:b/>
                <w:sz w:val="22"/>
                <w:szCs w:val="22"/>
                <w:lang w:val="pt-BR"/>
              </w:rPr>
              <w:t>:</w:t>
            </w:r>
            <w:r w:rsidRPr="00765802">
              <w:rPr>
                <w:rFonts w:ascii="Georgia" w:eastAsia="SimSun" w:hAnsi="Georgia"/>
                <w:sz w:val="22"/>
                <w:szCs w:val="22"/>
                <w:lang w:val="pt-BR"/>
              </w:rPr>
              <w:t xml:space="preserve"> </w:t>
            </w:r>
            <w:r w:rsidR="00B67EB8">
              <w:rPr>
                <w:rFonts w:ascii="Georgia" w:eastAsia="SimSun" w:hAnsi="Georgia"/>
                <w:sz w:val="22"/>
                <w:szCs w:val="22"/>
                <w:lang w:val="pt-BR"/>
              </w:rPr>
              <w:t xml:space="preserve">A04, City </w:t>
            </w:r>
            <w:proofErr w:type="spellStart"/>
            <w:r w:rsidR="00B67EB8">
              <w:rPr>
                <w:rFonts w:ascii="Georgia" w:eastAsia="SimSun" w:hAnsi="Georgia"/>
                <w:sz w:val="22"/>
                <w:szCs w:val="22"/>
                <w:lang w:val="pt-BR"/>
              </w:rPr>
              <w:t>Apartment</w:t>
            </w:r>
            <w:proofErr w:type="spellEnd"/>
            <w:r w:rsidR="00B67EB8">
              <w:rPr>
                <w:rFonts w:ascii="Georgia" w:eastAsia="SimSun" w:hAnsi="Georgia"/>
                <w:sz w:val="22"/>
                <w:szCs w:val="22"/>
                <w:lang w:val="pt-BR"/>
              </w:rPr>
              <w:t xml:space="preserve">, Opto Living, 4 </w:t>
            </w:r>
            <w:proofErr w:type="spellStart"/>
            <w:r w:rsidR="00B67EB8">
              <w:rPr>
                <w:rFonts w:ascii="Georgia" w:eastAsia="SimSun" w:hAnsi="Georgia"/>
                <w:sz w:val="22"/>
                <w:szCs w:val="22"/>
                <w:lang w:val="pt-BR"/>
              </w:rPr>
              <w:t>Dumfires</w:t>
            </w:r>
            <w:proofErr w:type="spellEnd"/>
            <w:r w:rsidR="00B67EB8">
              <w:rPr>
                <w:rFonts w:ascii="Georgia" w:eastAsia="SimSun" w:hAnsi="Georgia"/>
                <w:sz w:val="22"/>
                <w:szCs w:val="22"/>
                <w:lang w:val="pt-BR"/>
              </w:rPr>
              <w:t xml:space="preserve"> Street, </w:t>
            </w:r>
            <w:r w:rsidR="00FA2FA1">
              <w:rPr>
                <w:rFonts w:ascii="Georgia" w:eastAsia="SimSun" w:hAnsi="Georgia"/>
                <w:sz w:val="22"/>
                <w:szCs w:val="22"/>
                <w:lang w:val="pt-BR"/>
              </w:rPr>
              <w:t>London</w:t>
            </w:r>
            <w:r w:rsidR="00B67EB8">
              <w:rPr>
                <w:rFonts w:ascii="Georgia" w:eastAsia="SimSun" w:hAnsi="Georgia"/>
                <w:sz w:val="22"/>
                <w:szCs w:val="22"/>
                <w:lang w:val="pt-BR"/>
              </w:rPr>
              <w:t xml:space="preserve">, UK, </w:t>
            </w:r>
            <w:r w:rsidR="00FA2FA1">
              <w:rPr>
                <w:rFonts w:ascii="Georgia" w:eastAsia="SimSun" w:hAnsi="Georgia"/>
                <w:sz w:val="22"/>
                <w:szCs w:val="22"/>
                <w:lang w:val="pt-BR"/>
              </w:rPr>
              <w:t>S</w:t>
            </w:r>
            <w:r w:rsidR="00B67EB8">
              <w:rPr>
                <w:rFonts w:ascii="Georgia" w:eastAsia="SimSun" w:hAnsi="Georgia"/>
                <w:sz w:val="22"/>
                <w:szCs w:val="22"/>
                <w:lang w:val="pt-BR"/>
              </w:rPr>
              <w:t>u1 5</w:t>
            </w:r>
            <w:r w:rsidR="00FA2FA1">
              <w:rPr>
                <w:rFonts w:ascii="Georgia" w:eastAsia="SimSun" w:hAnsi="Georgia"/>
                <w:sz w:val="22"/>
                <w:szCs w:val="22"/>
                <w:lang w:val="pt-BR"/>
              </w:rPr>
              <w:t>2B</w:t>
            </w:r>
          </w:p>
        </w:tc>
      </w:tr>
    </w:tbl>
    <w:p w14:paraId="01D92E73" w14:textId="77777777" w:rsidR="00476E9A" w:rsidRPr="00765802" w:rsidRDefault="00476E9A">
      <w:pPr>
        <w:pStyle w:val="Cog-H2a"/>
        <w:rPr>
          <w:rFonts w:ascii="Georgia" w:hAnsi="Georgia"/>
          <w:sz w:val="22"/>
        </w:rPr>
      </w:pPr>
      <w:r w:rsidRPr="00765802">
        <w:rPr>
          <w:rFonts w:ascii="Georgia" w:hAnsi="Georgia"/>
          <w:sz w:val="22"/>
        </w:rPr>
        <w:t>Experience Summary</w:t>
      </w:r>
    </w:p>
    <w:p w14:paraId="03D79C1E" w14:textId="77777777" w:rsidR="00452CFE" w:rsidRPr="00765802" w:rsidRDefault="00FE29FB" w:rsidP="0046318A">
      <w:pPr>
        <w:jc w:val="both"/>
        <w:rPr>
          <w:rFonts w:ascii="Georgia" w:hAnsi="Georgia"/>
          <w:snapToGrid/>
          <w:kern w:val="0"/>
        </w:rPr>
      </w:pPr>
      <w:r w:rsidRPr="00765802">
        <w:rPr>
          <w:rFonts w:ascii="Georgia" w:hAnsi="Georgia" w:cs="Arial"/>
          <w:color w:val="000000"/>
        </w:rPr>
        <w:t xml:space="preserve"> </w:t>
      </w:r>
      <w:r w:rsidR="00B67EB8">
        <w:rPr>
          <w:rFonts w:ascii="Georgia" w:hAnsi="Georgia" w:cs="Arial"/>
          <w:color w:val="000000"/>
        </w:rPr>
        <w:t>Over 15</w:t>
      </w:r>
      <w:r w:rsidR="00663C11" w:rsidRPr="00663C11">
        <w:rPr>
          <w:rFonts w:ascii="Georgia" w:hAnsi="Georgia" w:cs="Arial"/>
          <w:color w:val="000000"/>
        </w:rPr>
        <w:t xml:space="preserve"> years of IT experience on projects from across the world.</w:t>
      </w:r>
      <w:r w:rsidR="0046318A" w:rsidRPr="00765802">
        <w:rPr>
          <w:rFonts w:ascii="Georgia" w:hAnsi="Georgia"/>
          <w:snapToGrid/>
          <w:kern w:val="0"/>
        </w:rPr>
        <w:t xml:space="preserve"> </w:t>
      </w:r>
    </w:p>
    <w:p w14:paraId="018CD012" w14:textId="77777777" w:rsidR="00663C11" w:rsidRDefault="00663C11" w:rsidP="00663C11">
      <w:pPr>
        <w:numPr>
          <w:ilvl w:val="0"/>
          <w:numId w:val="23"/>
        </w:numPr>
        <w:jc w:val="both"/>
        <w:rPr>
          <w:rFonts w:ascii="Georgia" w:hAnsi="Georgia"/>
          <w:snapToGrid/>
          <w:kern w:val="0"/>
        </w:rPr>
      </w:pPr>
      <w:r w:rsidRPr="00663C11">
        <w:rPr>
          <w:rFonts w:ascii="Georgia" w:hAnsi="Georgia"/>
          <w:snapToGrid/>
          <w:kern w:val="0"/>
        </w:rPr>
        <w:t>Over 4 years of experience in Technical Architecture.</w:t>
      </w:r>
    </w:p>
    <w:p w14:paraId="1216EA3F" w14:textId="77777777" w:rsidR="00663C11" w:rsidRPr="00663C11" w:rsidRDefault="00663C11" w:rsidP="00663C11">
      <w:pPr>
        <w:numPr>
          <w:ilvl w:val="0"/>
          <w:numId w:val="23"/>
        </w:numPr>
        <w:jc w:val="both"/>
        <w:rPr>
          <w:rFonts w:ascii="Georgia" w:hAnsi="Georgia"/>
          <w:snapToGrid/>
          <w:kern w:val="0"/>
        </w:rPr>
      </w:pPr>
      <w:r>
        <w:rPr>
          <w:rFonts w:ascii="Georgia" w:hAnsi="Georgia"/>
          <w:snapToGrid/>
          <w:kern w:val="0"/>
        </w:rPr>
        <w:t xml:space="preserve">Over 2 years of Experience Working in </w:t>
      </w:r>
      <w:r w:rsidRPr="009D3849">
        <w:rPr>
          <w:rFonts w:ascii="Georgia" w:hAnsi="Georgia"/>
          <w:b/>
          <w:snapToGrid/>
          <w:kern w:val="0"/>
        </w:rPr>
        <w:t>Mule ESB</w:t>
      </w:r>
      <w:r>
        <w:rPr>
          <w:rFonts w:ascii="Georgia" w:hAnsi="Georgia"/>
          <w:snapToGrid/>
          <w:kern w:val="0"/>
        </w:rPr>
        <w:t>.</w:t>
      </w:r>
    </w:p>
    <w:p w14:paraId="14252173"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 xml:space="preserve">Over 9 years of experience in working for Java/J2EE with design patterns, technical architecture, spring, Hibernate, </w:t>
      </w:r>
      <w:r w:rsidR="009D3849" w:rsidRPr="00663C11">
        <w:rPr>
          <w:rFonts w:ascii="Georgia" w:hAnsi="Georgia"/>
          <w:snapToGrid/>
          <w:kern w:val="0"/>
        </w:rPr>
        <w:t>Multithreading</w:t>
      </w:r>
      <w:r w:rsidR="009D3849">
        <w:rPr>
          <w:rFonts w:ascii="Georgia" w:hAnsi="Georgia"/>
          <w:snapToGrid/>
          <w:kern w:val="0"/>
        </w:rPr>
        <w:t xml:space="preserve"> </w:t>
      </w:r>
      <w:r w:rsidR="009D3849" w:rsidRPr="00663C11">
        <w:rPr>
          <w:rFonts w:ascii="Georgia" w:hAnsi="Georgia"/>
          <w:snapToGrid/>
          <w:kern w:val="0"/>
        </w:rPr>
        <w:t>and</w:t>
      </w:r>
      <w:r w:rsidRPr="00663C11">
        <w:rPr>
          <w:rFonts w:ascii="Georgia" w:hAnsi="Georgia"/>
          <w:snapToGrid/>
          <w:kern w:val="0"/>
        </w:rPr>
        <w:t xml:space="preserve"> business process modeling.</w:t>
      </w:r>
    </w:p>
    <w:p w14:paraId="6F80F76F"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 xml:space="preserve">Over </w:t>
      </w:r>
      <w:r w:rsidR="000049E0">
        <w:rPr>
          <w:rFonts w:ascii="Georgia" w:hAnsi="Georgia"/>
          <w:snapToGrid/>
          <w:kern w:val="0"/>
        </w:rPr>
        <w:t>8</w:t>
      </w:r>
      <w:r w:rsidRPr="00663C11">
        <w:rPr>
          <w:rFonts w:ascii="Georgia" w:hAnsi="Georgia"/>
          <w:snapToGrid/>
          <w:kern w:val="0"/>
        </w:rPr>
        <w:t xml:space="preserve"> years of experience in working PL/SQL for </w:t>
      </w:r>
      <w:proofErr w:type="gramStart"/>
      <w:r w:rsidRPr="00663C11">
        <w:rPr>
          <w:rFonts w:ascii="Georgia" w:hAnsi="Georgia"/>
          <w:snapToGrid/>
          <w:kern w:val="0"/>
        </w:rPr>
        <w:t xml:space="preserve">Oracle </w:t>
      </w:r>
      <w:r w:rsidR="000049E0">
        <w:rPr>
          <w:rFonts w:ascii="Georgia" w:hAnsi="Georgia"/>
          <w:snapToGrid/>
          <w:kern w:val="0"/>
        </w:rPr>
        <w:t>,</w:t>
      </w:r>
      <w:proofErr w:type="spellStart"/>
      <w:r w:rsidRPr="00663C11">
        <w:rPr>
          <w:rFonts w:ascii="Georgia" w:hAnsi="Georgia"/>
          <w:snapToGrid/>
          <w:kern w:val="0"/>
        </w:rPr>
        <w:t>Mysql</w:t>
      </w:r>
      <w:proofErr w:type="spellEnd"/>
      <w:proofErr w:type="gramEnd"/>
      <w:r w:rsidR="000049E0">
        <w:rPr>
          <w:rFonts w:ascii="Georgia" w:hAnsi="Georgia"/>
          <w:snapToGrid/>
          <w:kern w:val="0"/>
        </w:rPr>
        <w:t xml:space="preserve"> and MSQSL</w:t>
      </w:r>
    </w:p>
    <w:p w14:paraId="41A14FFC"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Over 4 years of experience in working in Oracle SOA suite.</w:t>
      </w:r>
    </w:p>
    <w:p w14:paraId="64864525"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Over 7 years of Onsite experience in various regions like USA, UK, China and South Africa.</w:t>
      </w:r>
    </w:p>
    <w:p w14:paraId="0E178B0A"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Over 2 years of experience in working for production support environment.</w:t>
      </w:r>
    </w:p>
    <w:p w14:paraId="383DB601"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 xml:space="preserve">Over 2 Years of </w:t>
      </w:r>
      <w:proofErr w:type="spellStart"/>
      <w:r w:rsidRPr="00663C11">
        <w:rPr>
          <w:rFonts w:ascii="Georgia" w:hAnsi="Georgia"/>
          <w:snapToGrid/>
          <w:kern w:val="0"/>
        </w:rPr>
        <w:t>Pega</w:t>
      </w:r>
      <w:proofErr w:type="spellEnd"/>
      <w:r w:rsidRPr="00663C11">
        <w:rPr>
          <w:rFonts w:ascii="Georgia" w:hAnsi="Georgia"/>
          <w:snapToGrid/>
          <w:kern w:val="0"/>
        </w:rPr>
        <w:t xml:space="preserve"> PRPC experience.</w:t>
      </w:r>
    </w:p>
    <w:p w14:paraId="327C271F"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 xml:space="preserve">Rich experience in working for various </w:t>
      </w:r>
      <w:r>
        <w:rPr>
          <w:rFonts w:ascii="Georgia" w:hAnsi="Georgia"/>
          <w:snapToGrid/>
          <w:kern w:val="0"/>
        </w:rPr>
        <w:t>domains like E-Commence, Retail</w:t>
      </w:r>
      <w:r w:rsidRPr="00663C11">
        <w:rPr>
          <w:rFonts w:ascii="Georgia" w:hAnsi="Georgia"/>
          <w:snapToGrid/>
          <w:kern w:val="0"/>
        </w:rPr>
        <w:t>, Insurance and Manufacturing.</w:t>
      </w:r>
    </w:p>
    <w:p w14:paraId="5FF5932C" w14:textId="77777777" w:rsidR="00663C11" w:rsidRPr="00260F6F" w:rsidRDefault="00663C11" w:rsidP="00260F6F">
      <w:pPr>
        <w:numPr>
          <w:ilvl w:val="0"/>
          <w:numId w:val="23"/>
        </w:numPr>
        <w:jc w:val="both"/>
        <w:rPr>
          <w:rFonts w:ascii="Georgia" w:hAnsi="Georgia"/>
          <w:snapToGrid/>
          <w:kern w:val="0"/>
        </w:rPr>
      </w:pPr>
      <w:r w:rsidRPr="00260F6F">
        <w:rPr>
          <w:rFonts w:ascii="Georgia" w:hAnsi="Georgia"/>
          <w:snapToGrid/>
          <w:kern w:val="0"/>
        </w:rPr>
        <w:t>Experience in leading databases including Oracle, MySQL, MS Access and SQL Servers.</w:t>
      </w:r>
    </w:p>
    <w:p w14:paraId="6B1BE0B0"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Worked on most of the popular Operating Systems including Linux, Solaris, AIX, HP-UX, VMS and Windows X.</w:t>
      </w:r>
    </w:p>
    <w:p w14:paraId="2787BABF"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Strong interpersonal skills.</w:t>
      </w:r>
    </w:p>
    <w:p w14:paraId="1D140024"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Excellent written and verbal communication.</w:t>
      </w:r>
    </w:p>
    <w:p w14:paraId="235614E2" w14:textId="77777777" w:rsidR="00663C11" w:rsidRPr="00663C11" w:rsidRDefault="00663C11" w:rsidP="00663C11">
      <w:pPr>
        <w:numPr>
          <w:ilvl w:val="0"/>
          <w:numId w:val="23"/>
        </w:numPr>
        <w:jc w:val="both"/>
        <w:rPr>
          <w:rFonts w:ascii="Georgia" w:hAnsi="Georgia"/>
          <w:snapToGrid/>
          <w:kern w:val="0"/>
        </w:rPr>
      </w:pPr>
      <w:r w:rsidRPr="00663C11">
        <w:rPr>
          <w:rFonts w:ascii="Georgia" w:hAnsi="Georgia"/>
          <w:snapToGrid/>
          <w:kern w:val="0"/>
        </w:rPr>
        <w:t>Highly motivated individual.</w:t>
      </w:r>
    </w:p>
    <w:p w14:paraId="386BF798" w14:textId="77777777" w:rsidR="00663C11" w:rsidRDefault="00663C11" w:rsidP="00663C11">
      <w:pPr>
        <w:numPr>
          <w:ilvl w:val="0"/>
          <w:numId w:val="23"/>
        </w:numPr>
        <w:jc w:val="both"/>
        <w:rPr>
          <w:rFonts w:ascii="Georgia" w:hAnsi="Georgia"/>
          <w:snapToGrid/>
          <w:kern w:val="0"/>
        </w:rPr>
      </w:pPr>
      <w:r w:rsidRPr="00663C11">
        <w:rPr>
          <w:rFonts w:ascii="Georgia" w:hAnsi="Georgia"/>
          <w:snapToGrid/>
          <w:kern w:val="0"/>
        </w:rPr>
        <w:t>Always open to learning new Technologies.</w:t>
      </w:r>
    </w:p>
    <w:p w14:paraId="210665BA" w14:textId="77777777" w:rsidR="008A6659" w:rsidRDefault="008A6659" w:rsidP="008A6659">
      <w:pPr>
        <w:jc w:val="both"/>
        <w:rPr>
          <w:rFonts w:ascii="Georgia" w:hAnsi="Georgia"/>
        </w:rPr>
      </w:pPr>
    </w:p>
    <w:p w14:paraId="0D794C71" w14:textId="77777777" w:rsidR="00E85094" w:rsidRPr="008A6659" w:rsidRDefault="00476E9A" w:rsidP="008A6659">
      <w:pPr>
        <w:pStyle w:val="Cog-H3a"/>
        <w:rPr>
          <w:rFonts w:ascii="Georgia" w:hAnsi="Georgia"/>
        </w:rPr>
      </w:pPr>
      <w:r w:rsidRPr="008A6659">
        <w:rPr>
          <w:rFonts w:ascii="Georgia" w:hAnsi="Georgia"/>
        </w:rPr>
        <w:t>Professional Experience</w:t>
      </w:r>
    </w:p>
    <w:tbl>
      <w:tblPr>
        <w:tblW w:w="0" w:type="auto"/>
        <w:tblLayout w:type="fixed"/>
        <w:tblLook w:val="0000" w:firstRow="0" w:lastRow="0" w:firstColumn="0" w:lastColumn="0" w:noHBand="0" w:noVBand="0"/>
      </w:tblPr>
      <w:tblGrid>
        <w:gridCol w:w="2358"/>
        <w:gridCol w:w="7200"/>
      </w:tblGrid>
      <w:tr w:rsidR="00724B4E" w14:paraId="6DFC068B" w14:textId="77777777" w:rsidTr="009F3C60">
        <w:trPr>
          <w:cantSplit/>
        </w:trPr>
        <w:tc>
          <w:tcPr>
            <w:tcW w:w="2358" w:type="dxa"/>
          </w:tcPr>
          <w:p w14:paraId="0176438D" w14:textId="77777777" w:rsidR="00724B4E" w:rsidRPr="009D3849" w:rsidRDefault="00724B4E" w:rsidP="001014A4">
            <w:pPr>
              <w:pStyle w:val="Cog-body"/>
              <w:ind w:left="0"/>
              <w:jc w:val="left"/>
              <w:rPr>
                <w:rFonts w:ascii="Georgia" w:hAnsi="Georgia"/>
              </w:rPr>
            </w:pPr>
            <w:r w:rsidRPr="009D3849">
              <w:rPr>
                <w:rFonts w:ascii="Georgia" w:hAnsi="Georgia"/>
              </w:rPr>
              <w:t>Mar 2107- Till Date</w:t>
            </w:r>
          </w:p>
        </w:tc>
        <w:tc>
          <w:tcPr>
            <w:tcW w:w="7200" w:type="dxa"/>
          </w:tcPr>
          <w:p w14:paraId="310A2A0D" w14:textId="4286FAF7" w:rsidR="00724B4E" w:rsidRPr="00765802" w:rsidRDefault="00E85C41" w:rsidP="00E85094">
            <w:pPr>
              <w:pStyle w:val="Cog-body"/>
              <w:ind w:left="0"/>
              <w:jc w:val="left"/>
              <w:rPr>
                <w:rFonts w:ascii="Georgia" w:hAnsi="Georgia"/>
                <w:b/>
              </w:rPr>
            </w:pPr>
            <w:r>
              <w:rPr>
                <w:rFonts w:ascii="Georgia" w:hAnsi="Georgia"/>
                <w:b/>
              </w:rPr>
              <w:t>Amazon.com</w:t>
            </w:r>
          </w:p>
        </w:tc>
      </w:tr>
      <w:tr w:rsidR="00E85094" w14:paraId="66814CD0" w14:textId="77777777" w:rsidTr="009F3C60">
        <w:trPr>
          <w:cantSplit/>
        </w:trPr>
        <w:tc>
          <w:tcPr>
            <w:tcW w:w="2358" w:type="dxa"/>
          </w:tcPr>
          <w:p w14:paraId="7893F552" w14:textId="77777777" w:rsidR="00E85094" w:rsidRPr="009D3849" w:rsidRDefault="00E85094" w:rsidP="001014A4">
            <w:pPr>
              <w:pStyle w:val="Cog-body"/>
              <w:ind w:left="0"/>
              <w:jc w:val="left"/>
              <w:rPr>
                <w:rFonts w:ascii="Georgia" w:hAnsi="Georgia"/>
              </w:rPr>
            </w:pPr>
            <w:r w:rsidRPr="009D3849">
              <w:rPr>
                <w:rFonts w:ascii="Georgia" w:hAnsi="Georgia"/>
              </w:rPr>
              <w:t xml:space="preserve">Mar 2015 – </w:t>
            </w:r>
            <w:r w:rsidR="001014A4" w:rsidRPr="009D3849">
              <w:rPr>
                <w:rFonts w:ascii="Georgia" w:hAnsi="Georgia"/>
              </w:rPr>
              <w:t>Mar-2017</w:t>
            </w:r>
          </w:p>
        </w:tc>
        <w:tc>
          <w:tcPr>
            <w:tcW w:w="7200" w:type="dxa"/>
          </w:tcPr>
          <w:p w14:paraId="5F3745E5" w14:textId="5AB72589" w:rsidR="00E85094" w:rsidRPr="00765802" w:rsidRDefault="00E85C41" w:rsidP="00E85094">
            <w:pPr>
              <w:pStyle w:val="Cog-body"/>
              <w:ind w:left="0"/>
              <w:jc w:val="left"/>
              <w:rPr>
                <w:rFonts w:ascii="Georgia" w:hAnsi="Georgia"/>
                <w:b/>
              </w:rPr>
            </w:pPr>
            <w:r>
              <w:rPr>
                <w:rFonts w:ascii="Georgia" w:hAnsi="Georgia"/>
              </w:rPr>
              <w:t>Oracle India</w:t>
            </w:r>
            <w:r w:rsidR="009D3849" w:rsidRPr="009D3849">
              <w:rPr>
                <w:rFonts w:ascii="Georgia" w:hAnsi="Georgia"/>
              </w:rPr>
              <w:t xml:space="preserve"> </w:t>
            </w:r>
            <w:proofErr w:type="gramStart"/>
            <w:r w:rsidR="009D3849" w:rsidRPr="009D3849">
              <w:rPr>
                <w:rFonts w:ascii="Georgia" w:hAnsi="Georgia"/>
              </w:rPr>
              <w:t>Ltd</w:t>
            </w:r>
            <w:r w:rsidR="009D3849">
              <w:rPr>
                <w:rFonts w:ascii="Georgia" w:hAnsi="Georgia"/>
                <w:b/>
              </w:rPr>
              <w:t xml:space="preserve"> </w:t>
            </w:r>
            <w:r w:rsidR="00E85094" w:rsidRPr="00765802">
              <w:rPr>
                <w:rFonts w:ascii="Georgia" w:hAnsi="Georgia"/>
                <w:b/>
              </w:rPr>
              <w:t>.</w:t>
            </w:r>
            <w:proofErr w:type="gramEnd"/>
          </w:p>
        </w:tc>
      </w:tr>
      <w:tr w:rsidR="00EB28D0" w14:paraId="0AF7D52E" w14:textId="77777777" w:rsidTr="009F3C60">
        <w:trPr>
          <w:cantSplit/>
        </w:trPr>
        <w:tc>
          <w:tcPr>
            <w:tcW w:w="2358" w:type="dxa"/>
          </w:tcPr>
          <w:p w14:paraId="096CB39D" w14:textId="77777777" w:rsidR="00EB28D0" w:rsidRPr="009D3849" w:rsidRDefault="00E85094" w:rsidP="00542E44">
            <w:pPr>
              <w:pStyle w:val="Cog-body"/>
              <w:ind w:left="0"/>
              <w:jc w:val="left"/>
              <w:rPr>
                <w:rFonts w:ascii="Georgia" w:hAnsi="Georgia"/>
              </w:rPr>
            </w:pPr>
            <w:r w:rsidRPr="009D3849">
              <w:rPr>
                <w:rFonts w:ascii="Georgia" w:hAnsi="Georgia"/>
              </w:rPr>
              <w:t>Jul 2005- Mar 2015</w:t>
            </w:r>
          </w:p>
        </w:tc>
        <w:tc>
          <w:tcPr>
            <w:tcW w:w="7200" w:type="dxa"/>
          </w:tcPr>
          <w:p w14:paraId="2A333EAA" w14:textId="4B17ABC8" w:rsidR="00EB28D0" w:rsidRPr="00765802" w:rsidRDefault="00E85C41" w:rsidP="0046318A">
            <w:pPr>
              <w:pStyle w:val="Cog-body"/>
              <w:ind w:left="0"/>
              <w:jc w:val="left"/>
              <w:rPr>
                <w:rFonts w:ascii="Georgia" w:hAnsi="Georgia"/>
              </w:rPr>
            </w:pPr>
            <w:r>
              <w:rPr>
                <w:rFonts w:ascii="Georgia" w:hAnsi="Georgia"/>
                <w:b/>
              </w:rPr>
              <w:t xml:space="preserve">Infosys </w:t>
            </w:r>
            <w:r w:rsidRPr="00765802">
              <w:rPr>
                <w:rFonts w:ascii="Georgia" w:hAnsi="Georgia"/>
                <w:b/>
              </w:rPr>
              <w:t>Technologies</w:t>
            </w:r>
            <w:r w:rsidR="00EB28D0" w:rsidRPr="00765802">
              <w:rPr>
                <w:rFonts w:ascii="Georgia" w:hAnsi="Georgia"/>
              </w:rPr>
              <w:t xml:space="preserve"> </w:t>
            </w:r>
            <w:r w:rsidR="00CF1B23" w:rsidRPr="009D3849">
              <w:rPr>
                <w:rFonts w:ascii="Georgia" w:hAnsi="Georgia"/>
              </w:rPr>
              <w:t>as</w:t>
            </w:r>
            <w:r w:rsidR="00CF1B23" w:rsidRPr="00765802">
              <w:rPr>
                <w:rFonts w:ascii="Georgia" w:hAnsi="Georgia"/>
                <w:b/>
              </w:rPr>
              <w:t xml:space="preserve"> </w:t>
            </w:r>
            <w:r w:rsidR="0046318A" w:rsidRPr="009D3849">
              <w:rPr>
                <w:rFonts w:ascii="Georgia" w:hAnsi="Georgia"/>
              </w:rPr>
              <w:t>Integration Architect /Technical Project Manager</w:t>
            </w:r>
            <w:r w:rsidR="000F656A" w:rsidRPr="009D3849">
              <w:rPr>
                <w:rFonts w:ascii="Georgia" w:hAnsi="Georgia"/>
              </w:rPr>
              <w:t>.</w:t>
            </w:r>
          </w:p>
        </w:tc>
      </w:tr>
      <w:tr w:rsidR="00EB28D0" w14:paraId="7188879F" w14:textId="77777777" w:rsidTr="009F3C60">
        <w:trPr>
          <w:cantSplit/>
        </w:trPr>
        <w:tc>
          <w:tcPr>
            <w:tcW w:w="2358" w:type="dxa"/>
          </w:tcPr>
          <w:p w14:paraId="60B9FBE2" w14:textId="77777777" w:rsidR="00EB28D0" w:rsidRPr="009D3849" w:rsidRDefault="00EB28D0" w:rsidP="00542E44">
            <w:pPr>
              <w:pStyle w:val="Cog-body"/>
              <w:ind w:left="0"/>
              <w:jc w:val="left"/>
              <w:rPr>
                <w:rFonts w:ascii="Georgia" w:hAnsi="Georgia"/>
              </w:rPr>
            </w:pPr>
            <w:proofErr w:type="gramStart"/>
            <w:r w:rsidRPr="009D3849">
              <w:rPr>
                <w:rFonts w:ascii="Georgia" w:hAnsi="Georgia"/>
              </w:rPr>
              <w:t>Jul,</w:t>
            </w:r>
            <w:proofErr w:type="gramEnd"/>
            <w:r w:rsidRPr="009D3849">
              <w:rPr>
                <w:rFonts w:ascii="Georgia" w:hAnsi="Georgia"/>
              </w:rPr>
              <w:t xml:space="preserve"> 2003 – Jul ,2005</w:t>
            </w:r>
          </w:p>
        </w:tc>
        <w:tc>
          <w:tcPr>
            <w:tcW w:w="7200" w:type="dxa"/>
          </w:tcPr>
          <w:p w14:paraId="5A00F374" w14:textId="77777777" w:rsidR="00EB28D0" w:rsidRPr="00765802" w:rsidRDefault="002D4322" w:rsidP="00D43579">
            <w:pPr>
              <w:pStyle w:val="Cog-body"/>
              <w:ind w:left="0"/>
              <w:jc w:val="left"/>
              <w:rPr>
                <w:rFonts w:ascii="Georgia" w:hAnsi="Georgia"/>
              </w:rPr>
            </w:pPr>
            <w:r w:rsidRPr="00765802">
              <w:rPr>
                <w:rFonts w:ascii="Georgia" w:hAnsi="Georgia"/>
                <w:b/>
              </w:rPr>
              <w:t>Cognizant</w:t>
            </w:r>
            <w:r w:rsidR="00EB28D0" w:rsidRPr="00765802">
              <w:rPr>
                <w:rFonts w:ascii="Georgia" w:hAnsi="Georgia"/>
                <w:b/>
              </w:rPr>
              <w:t xml:space="preserve"> </w:t>
            </w:r>
            <w:r w:rsidR="00EB28D0" w:rsidRPr="009D3849">
              <w:rPr>
                <w:rFonts w:ascii="Georgia" w:hAnsi="Georgia"/>
              </w:rPr>
              <w:t>Technology Solutions</w:t>
            </w:r>
            <w:r w:rsidR="000F656A" w:rsidRPr="00765802">
              <w:rPr>
                <w:rFonts w:ascii="Georgia" w:hAnsi="Georgia"/>
              </w:rPr>
              <w:t xml:space="preserve"> </w:t>
            </w:r>
            <w:r w:rsidR="00EB28D0" w:rsidRPr="00765802">
              <w:rPr>
                <w:rFonts w:ascii="Georgia" w:hAnsi="Georgia"/>
              </w:rPr>
              <w:t xml:space="preserve">as </w:t>
            </w:r>
            <w:r w:rsidR="00041857" w:rsidRPr="00765802">
              <w:rPr>
                <w:rFonts w:ascii="Georgia" w:hAnsi="Georgia"/>
              </w:rPr>
              <w:t xml:space="preserve">EAI/ BPM </w:t>
            </w:r>
            <w:r w:rsidR="00EB28D0" w:rsidRPr="00765802">
              <w:rPr>
                <w:rFonts w:ascii="Georgia" w:hAnsi="Georgia"/>
              </w:rPr>
              <w:t>Designer/Developer</w:t>
            </w:r>
            <w:r w:rsidR="000F656A" w:rsidRPr="00765802">
              <w:rPr>
                <w:rFonts w:ascii="Georgia" w:hAnsi="Georgia"/>
              </w:rPr>
              <w:t>.</w:t>
            </w:r>
          </w:p>
        </w:tc>
      </w:tr>
    </w:tbl>
    <w:p w14:paraId="1DC7E0D7" w14:textId="77777777" w:rsidR="008A6659" w:rsidRDefault="008A6659" w:rsidP="00053BE1">
      <w:pPr>
        <w:pStyle w:val="Cog-H3a"/>
        <w:rPr>
          <w:rFonts w:ascii="Georgia" w:hAnsi="Georgia"/>
        </w:rPr>
      </w:pPr>
    </w:p>
    <w:p w14:paraId="1809582C" w14:textId="77777777" w:rsidR="00053BE1" w:rsidRPr="00765802" w:rsidRDefault="008A6659" w:rsidP="00053BE1">
      <w:pPr>
        <w:pStyle w:val="Cog-H3a"/>
        <w:rPr>
          <w:rFonts w:ascii="Georgia" w:hAnsi="Georgia"/>
        </w:rPr>
      </w:pPr>
      <w:r>
        <w:rPr>
          <w:rFonts w:ascii="Georgia" w:hAnsi="Georgia"/>
        </w:rPr>
        <w:br w:type="page"/>
      </w:r>
      <w:r w:rsidR="00053BE1" w:rsidRPr="00765802">
        <w:rPr>
          <w:rFonts w:ascii="Georgia" w:hAnsi="Georgia"/>
        </w:rPr>
        <w:lastRenderedPageBreak/>
        <w:t xml:space="preserve">Education </w:t>
      </w:r>
    </w:p>
    <w:tbl>
      <w:tblPr>
        <w:tblW w:w="0" w:type="auto"/>
        <w:tblLayout w:type="fixed"/>
        <w:tblLook w:val="0000" w:firstRow="0" w:lastRow="0" w:firstColumn="0" w:lastColumn="0" w:noHBand="0" w:noVBand="0"/>
      </w:tblPr>
      <w:tblGrid>
        <w:gridCol w:w="2358"/>
        <w:gridCol w:w="7200"/>
      </w:tblGrid>
      <w:tr w:rsidR="007965F2" w:rsidRPr="00765802" w14:paraId="034BBF94" w14:textId="77777777" w:rsidTr="009F3C60">
        <w:trPr>
          <w:cantSplit/>
        </w:trPr>
        <w:tc>
          <w:tcPr>
            <w:tcW w:w="2358" w:type="dxa"/>
            <w:shd w:val="clear" w:color="auto" w:fill="auto"/>
          </w:tcPr>
          <w:p w14:paraId="39884F13" w14:textId="77777777" w:rsidR="007965F2" w:rsidRPr="00765802" w:rsidRDefault="008A6659" w:rsidP="00FD55C3">
            <w:pPr>
              <w:pStyle w:val="Cog-body"/>
              <w:ind w:left="0"/>
              <w:jc w:val="left"/>
              <w:rPr>
                <w:rFonts w:ascii="Georgia" w:hAnsi="Georgia"/>
                <w:b/>
              </w:rPr>
            </w:pPr>
            <w:r w:rsidRPr="00765802">
              <w:rPr>
                <w:rFonts w:ascii="Georgia" w:hAnsi="Georgia"/>
              </w:rPr>
              <w:t>2003</w:t>
            </w:r>
          </w:p>
        </w:tc>
        <w:tc>
          <w:tcPr>
            <w:tcW w:w="7200" w:type="dxa"/>
            <w:shd w:val="clear" w:color="auto" w:fill="auto"/>
          </w:tcPr>
          <w:p w14:paraId="3D4E637E" w14:textId="77777777" w:rsidR="002A3A01" w:rsidRPr="00765802" w:rsidRDefault="008A6659" w:rsidP="002A3A01">
            <w:pPr>
              <w:pStyle w:val="Cog-body"/>
              <w:ind w:left="0"/>
              <w:jc w:val="left"/>
              <w:rPr>
                <w:rFonts w:ascii="Georgia" w:hAnsi="Georgia"/>
                <w:b/>
              </w:rPr>
            </w:pPr>
            <w:r w:rsidRPr="009256C9">
              <w:rPr>
                <w:rFonts w:ascii="Georgia" w:hAnsi="Georgia"/>
              </w:rPr>
              <w:t>Master Of Technology</w:t>
            </w:r>
            <w:r w:rsidR="009256C9">
              <w:rPr>
                <w:rFonts w:ascii="Georgia" w:hAnsi="Georgia"/>
              </w:rPr>
              <w:t xml:space="preserve"> </w:t>
            </w:r>
            <w:r w:rsidR="009256C9">
              <w:rPr>
                <w:rFonts w:ascii="Georgia" w:hAnsi="Georgia"/>
                <w:b/>
              </w:rPr>
              <w:t>(</w:t>
            </w:r>
            <w:proofErr w:type="spellStart"/>
            <w:proofErr w:type="gramStart"/>
            <w:r w:rsidR="009256C9">
              <w:rPr>
                <w:rFonts w:ascii="Georgia" w:hAnsi="Georgia"/>
                <w:b/>
              </w:rPr>
              <w:t>M.Tech</w:t>
            </w:r>
            <w:proofErr w:type="spellEnd"/>
            <w:proofErr w:type="gramEnd"/>
            <w:r w:rsidR="009256C9">
              <w:rPr>
                <w:rFonts w:ascii="Georgia" w:hAnsi="Georgia"/>
                <w:b/>
              </w:rPr>
              <w:t>)</w:t>
            </w:r>
            <w:r w:rsidRPr="00765802">
              <w:rPr>
                <w:rFonts w:ascii="Georgia" w:hAnsi="Georgia"/>
                <w:b/>
              </w:rPr>
              <w:t xml:space="preserve"> </w:t>
            </w:r>
            <w:r w:rsidRPr="009256C9">
              <w:rPr>
                <w:rFonts w:ascii="Georgia" w:hAnsi="Georgia"/>
              </w:rPr>
              <w:t>in</w:t>
            </w:r>
            <w:r w:rsidRPr="00765802">
              <w:rPr>
                <w:rFonts w:ascii="Georgia" w:hAnsi="Georgia"/>
                <w:b/>
              </w:rPr>
              <w:t xml:space="preserve"> Computer Science </w:t>
            </w:r>
            <w:r w:rsidRPr="00765802">
              <w:rPr>
                <w:rFonts w:ascii="Georgia" w:hAnsi="Georgia"/>
              </w:rPr>
              <w:t>from</w:t>
            </w:r>
            <w:r w:rsidRPr="00765802">
              <w:rPr>
                <w:rFonts w:ascii="Georgia" w:hAnsi="Georgia"/>
                <w:b/>
              </w:rPr>
              <w:t xml:space="preserve"> </w:t>
            </w:r>
            <w:r w:rsidRPr="009256C9">
              <w:rPr>
                <w:rFonts w:ascii="Georgia" w:hAnsi="Georgia"/>
              </w:rPr>
              <w:t xml:space="preserve">Indian Statistical Institute </w:t>
            </w:r>
            <w:r w:rsidRPr="00765802">
              <w:rPr>
                <w:rFonts w:ascii="Georgia" w:hAnsi="Georgia"/>
                <w:b/>
              </w:rPr>
              <w:t xml:space="preserve">(ISI), </w:t>
            </w:r>
            <w:r w:rsidRPr="00765802">
              <w:rPr>
                <w:rFonts w:ascii="Georgia" w:hAnsi="Georgia"/>
              </w:rPr>
              <w:t>Kolkata</w:t>
            </w:r>
            <w:r w:rsidRPr="00765802">
              <w:rPr>
                <w:rFonts w:ascii="Georgia" w:hAnsi="Georgia"/>
                <w:b/>
              </w:rPr>
              <w:t>.</w:t>
            </w:r>
          </w:p>
        </w:tc>
      </w:tr>
      <w:tr w:rsidR="008A6659" w:rsidRPr="00765802" w14:paraId="582BAABD" w14:textId="77777777" w:rsidTr="009F3C60">
        <w:trPr>
          <w:cantSplit/>
        </w:trPr>
        <w:tc>
          <w:tcPr>
            <w:tcW w:w="2358" w:type="dxa"/>
            <w:shd w:val="clear" w:color="auto" w:fill="auto"/>
          </w:tcPr>
          <w:p w14:paraId="0C014C56" w14:textId="77777777" w:rsidR="008A6659" w:rsidRPr="00765802" w:rsidRDefault="008A6659" w:rsidP="00FD55C3">
            <w:pPr>
              <w:pStyle w:val="Cog-body"/>
              <w:ind w:left="0"/>
              <w:jc w:val="left"/>
              <w:rPr>
                <w:rFonts w:ascii="Georgia" w:hAnsi="Georgia"/>
                <w:b/>
              </w:rPr>
            </w:pPr>
            <w:r w:rsidRPr="00765802">
              <w:rPr>
                <w:rFonts w:ascii="Georgia" w:hAnsi="Georgia"/>
              </w:rPr>
              <w:t>2000</w:t>
            </w:r>
          </w:p>
        </w:tc>
        <w:tc>
          <w:tcPr>
            <w:tcW w:w="7200" w:type="dxa"/>
            <w:shd w:val="clear" w:color="auto" w:fill="auto"/>
          </w:tcPr>
          <w:p w14:paraId="28DA423B" w14:textId="4F2A5554" w:rsidR="008A6659" w:rsidRPr="00765802" w:rsidRDefault="008A6659" w:rsidP="009256C9">
            <w:pPr>
              <w:pStyle w:val="Cog-body"/>
              <w:ind w:left="0"/>
              <w:jc w:val="left"/>
              <w:rPr>
                <w:rFonts w:ascii="Georgia" w:hAnsi="Georgia"/>
                <w:b/>
              </w:rPr>
            </w:pPr>
            <w:r w:rsidRPr="009256C9">
              <w:rPr>
                <w:rFonts w:ascii="Georgia" w:hAnsi="Georgia"/>
              </w:rPr>
              <w:t xml:space="preserve">Bachelor Of </w:t>
            </w:r>
            <w:proofErr w:type="gramStart"/>
            <w:r w:rsidR="00EE2294" w:rsidRPr="009256C9">
              <w:rPr>
                <w:rFonts w:ascii="Georgia" w:hAnsi="Georgia"/>
              </w:rPr>
              <w:t>Eng</w:t>
            </w:r>
            <w:r w:rsidR="00EE2294">
              <w:rPr>
                <w:rFonts w:ascii="Georgia" w:hAnsi="Georgia"/>
              </w:rPr>
              <w:t>.</w:t>
            </w:r>
            <w:r w:rsidR="009256C9">
              <w:rPr>
                <w:rFonts w:ascii="Georgia" w:hAnsi="Georgia"/>
                <w:b/>
              </w:rPr>
              <w:t>(</w:t>
            </w:r>
            <w:proofErr w:type="gramEnd"/>
            <w:r w:rsidR="009256C9">
              <w:rPr>
                <w:rFonts w:ascii="Georgia" w:hAnsi="Georgia"/>
                <w:b/>
              </w:rPr>
              <w:t>B.E)</w:t>
            </w:r>
            <w:r w:rsidRPr="00765802">
              <w:rPr>
                <w:rFonts w:ascii="Georgia" w:hAnsi="Georgia"/>
                <w:b/>
              </w:rPr>
              <w:t xml:space="preserve">. </w:t>
            </w:r>
            <w:r w:rsidRPr="00765802">
              <w:rPr>
                <w:rFonts w:ascii="Georgia" w:hAnsi="Georgia"/>
              </w:rPr>
              <w:t>(Mechanical)</w:t>
            </w:r>
            <w:r w:rsidRPr="00765802">
              <w:rPr>
                <w:rFonts w:ascii="Georgia" w:hAnsi="Georgia"/>
                <w:b/>
              </w:rPr>
              <w:t xml:space="preserve"> </w:t>
            </w:r>
            <w:r w:rsidRPr="009256C9">
              <w:rPr>
                <w:rFonts w:ascii="Georgia" w:hAnsi="Georgia"/>
              </w:rPr>
              <w:t>from</w:t>
            </w:r>
            <w:r w:rsidRPr="00765802">
              <w:rPr>
                <w:rFonts w:ascii="Georgia" w:hAnsi="Georgia"/>
                <w:b/>
              </w:rPr>
              <w:t xml:space="preserve"> </w:t>
            </w:r>
            <w:r w:rsidRPr="009256C9">
              <w:rPr>
                <w:rFonts w:ascii="Georgia" w:hAnsi="Georgia"/>
              </w:rPr>
              <w:t>National Institute of Tech</w:t>
            </w:r>
            <w:r w:rsidR="009256C9" w:rsidRPr="009256C9">
              <w:rPr>
                <w:rFonts w:ascii="Georgia" w:hAnsi="Georgia"/>
              </w:rPr>
              <w:t>nology</w:t>
            </w:r>
            <w:r w:rsidRPr="00765802">
              <w:rPr>
                <w:rFonts w:ascii="Georgia" w:hAnsi="Georgia"/>
                <w:b/>
              </w:rPr>
              <w:t xml:space="preserve"> (NIT).</w:t>
            </w:r>
          </w:p>
        </w:tc>
      </w:tr>
    </w:tbl>
    <w:p w14:paraId="1E41F309" w14:textId="77777777" w:rsidR="008A6659" w:rsidRPr="00765802" w:rsidRDefault="008A6659" w:rsidP="008A6659">
      <w:pPr>
        <w:pStyle w:val="Cog-H3a"/>
        <w:rPr>
          <w:rFonts w:ascii="Georgia" w:hAnsi="Georgia"/>
        </w:rPr>
      </w:pPr>
      <w:r w:rsidRPr="008A6659">
        <w:rPr>
          <w:rFonts w:ascii="Georgia" w:hAnsi="Georgia"/>
        </w:rPr>
        <w:t>Professional Certification</w:t>
      </w:r>
    </w:p>
    <w:tbl>
      <w:tblPr>
        <w:tblW w:w="0" w:type="auto"/>
        <w:tblLayout w:type="fixed"/>
        <w:tblLook w:val="0000" w:firstRow="0" w:lastRow="0" w:firstColumn="0" w:lastColumn="0" w:noHBand="0" w:noVBand="0"/>
      </w:tblPr>
      <w:tblGrid>
        <w:gridCol w:w="2358"/>
        <w:gridCol w:w="7200"/>
      </w:tblGrid>
      <w:tr w:rsidR="008A6659" w:rsidRPr="00765802" w14:paraId="53B0A36C" w14:textId="77777777" w:rsidTr="009F3C60">
        <w:trPr>
          <w:cantSplit/>
        </w:trPr>
        <w:tc>
          <w:tcPr>
            <w:tcW w:w="2358" w:type="dxa"/>
            <w:shd w:val="clear" w:color="auto" w:fill="auto"/>
          </w:tcPr>
          <w:p w14:paraId="63155E4F" w14:textId="77777777" w:rsidR="008A6659" w:rsidRPr="00765802" w:rsidRDefault="008A6659" w:rsidP="00BE76AA">
            <w:pPr>
              <w:pStyle w:val="Cog-body"/>
              <w:ind w:left="0"/>
              <w:jc w:val="left"/>
              <w:rPr>
                <w:rFonts w:ascii="Georgia" w:hAnsi="Georgia"/>
                <w:b/>
              </w:rPr>
            </w:pPr>
            <w:r>
              <w:rPr>
                <w:rFonts w:ascii="Georgia" w:hAnsi="Georgia"/>
              </w:rPr>
              <w:t>2017</w:t>
            </w:r>
          </w:p>
        </w:tc>
        <w:tc>
          <w:tcPr>
            <w:tcW w:w="7200" w:type="dxa"/>
            <w:shd w:val="clear" w:color="auto" w:fill="auto"/>
          </w:tcPr>
          <w:p w14:paraId="45CFE5D3" w14:textId="77777777" w:rsidR="008A6659" w:rsidRPr="00765802" w:rsidRDefault="008A6659" w:rsidP="00BE76AA">
            <w:pPr>
              <w:pStyle w:val="Cog-body"/>
              <w:ind w:left="0"/>
              <w:jc w:val="left"/>
              <w:rPr>
                <w:rFonts w:ascii="Georgia" w:hAnsi="Georgia"/>
                <w:b/>
              </w:rPr>
            </w:pPr>
            <w:r w:rsidRPr="008A6659">
              <w:rPr>
                <w:rFonts w:ascii="Georgia" w:hAnsi="Georgia"/>
                <w:b/>
              </w:rPr>
              <w:t>MCD - Integration and API Associate Mule 3.8</w:t>
            </w:r>
          </w:p>
        </w:tc>
      </w:tr>
      <w:tr w:rsidR="008A6659" w:rsidRPr="00765802" w14:paraId="0CBF9AA4" w14:textId="77777777" w:rsidTr="009F3C60">
        <w:trPr>
          <w:cantSplit/>
        </w:trPr>
        <w:tc>
          <w:tcPr>
            <w:tcW w:w="2358" w:type="dxa"/>
            <w:shd w:val="clear" w:color="auto" w:fill="auto"/>
          </w:tcPr>
          <w:p w14:paraId="3A7A42EC" w14:textId="77777777" w:rsidR="008A6659" w:rsidRPr="00765802" w:rsidRDefault="008A6659" w:rsidP="00BE76AA">
            <w:pPr>
              <w:pStyle w:val="Cog-body"/>
              <w:ind w:left="0"/>
              <w:jc w:val="left"/>
              <w:rPr>
                <w:rFonts w:ascii="Georgia" w:hAnsi="Georgia"/>
                <w:b/>
              </w:rPr>
            </w:pPr>
            <w:r w:rsidRPr="00765802">
              <w:rPr>
                <w:rFonts w:ascii="Georgia" w:hAnsi="Georgia"/>
              </w:rPr>
              <w:t>20</w:t>
            </w:r>
            <w:r>
              <w:rPr>
                <w:rFonts w:ascii="Georgia" w:hAnsi="Georgia"/>
              </w:rPr>
              <w:t>16</w:t>
            </w:r>
          </w:p>
        </w:tc>
        <w:tc>
          <w:tcPr>
            <w:tcW w:w="7200" w:type="dxa"/>
            <w:shd w:val="clear" w:color="auto" w:fill="auto"/>
          </w:tcPr>
          <w:p w14:paraId="7F6625A8" w14:textId="77777777" w:rsidR="008A6659" w:rsidRPr="00765802" w:rsidRDefault="008A6659" w:rsidP="00BE76AA">
            <w:pPr>
              <w:pStyle w:val="Cog-body"/>
              <w:ind w:left="0"/>
              <w:jc w:val="left"/>
              <w:rPr>
                <w:rFonts w:ascii="Georgia" w:hAnsi="Georgia"/>
                <w:b/>
              </w:rPr>
            </w:pPr>
            <w:r w:rsidRPr="008A6659">
              <w:rPr>
                <w:rFonts w:ascii="Georgia" w:hAnsi="Georgia" w:cs="Georgia"/>
                <w:b/>
                <w:sz w:val="19"/>
                <w:szCs w:val="19"/>
              </w:rPr>
              <w:t>ITIL Foundation</w:t>
            </w:r>
            <w:r>
              <w:rPr>
                <w:rFonts w:ascii="Georgia" w:hAnsi="Georgia" w:cs="Georgia"/>
                <w:sz w:val="19"/>
                <w:szCs w:val="19"/>
              </w:rPr>
              <w:t xml:space="preserve">, Data Science by SAS, R and XLS certified by </w:t>
            </w:r>
            <w:proofErr w:type="spellStart"/>
            <w:r>
              <w:rPr>
                <w:rFonts w:ascii="Georgia" w:hAnsi="Georgia" w:cs="Georgia"/>
                <w:sz w:val="19"/>
                <w:szCs w:val="19"/>
              </w:rPr>
              <w:t>Simplilearn</w:t>
            </w:r>
            <w:proofErr w:type="spellEnd"/>
          </w:p>
        </w:tc>
      </w:tr>
      <w:tr w:rsidR="009D3849" w:rsidRPr="00765802" w14:paraId="54F592EE" w14:textId="77777777" w:rsidTr="009F3C60">
        <w:trPr>
          <w:cantSplit/>
        </w:trPr>
        <w:tc>
          <w:tcPr>
            <w:tcW w:w="2358" w:type="dxa"/>
            <w:shd w:val="clear" w:color="auto" w:fill="auto"/>
          </w:tcPr>
          <w:p w14:paraId="2D9C3BC1" w14:textId="77777777" w:rsidR="009D3849" w:rsidRPr="00765802" w:rsidRDefault="009D3849" w:rsidP="00BE76AA">
            <w:pPr>
              <w:pStyle w:val="Cog-body"/>
              <w:ind w:left="0"/>
              <w:jc w:val="left"/>
              <w:rPr>
                <w:rFonts w:ascii="Georgia" w:hAnsi="Georgia"/>
              </w:rPr>
            </w:pPr>
            <w:r>
              <w:rPr>
                <w:rFonts w:ascii="Georgia" w:hAnsi="Georgia"/>
              </w:rPr>
              <w:t>2013</w:t>
            </w:r>
          </w:p>
        </w:tc>
        <w:tc>
          <w:tcPr>
            <w:tcW w:w="7200" w:type="dxa"/>
            <w:shd w:val="clear" w:color="auto" w:fill="auto"/>
          </w:tcPr>
          <w:p w14:paraId="5DAD1B1A" w14:textId="77777777" w:rsidR="009D3849" w:rsidRPr="008A6659" w:rsidRDefault="009D3849" w:rsidP="00BE76AA">
            <w:pPr>
              <w:pStyle w:val="Cog-body"/>
              <w:ind w:left="0"/>
              <w:jc w:val="left"/>
              <w:rPr>
                <w:rFonts w:ascii="Georgia" w:hAnsi="Georgia" w:cs="Georgia"/>
                <w:b/>
                <w:sz w:val="19"/>
                <w:szCs w:val="19"/>
              </w:rPr>
            </w:pPr>
            <w:r>
              <w:rPr>
                <w:rFonts w:ascii="Georgia,Bold" w:hAnsi="Georgia,Bold" w:cs="Georgia,Bold"/>
                <w:b/>
                <w:bCs/>
                <w:sz w:val="19"/>
                <w:szCs w:val="19"/>
              </w:rPr>
              <w:t xml:space="preserve">PMP </w:t>
            </w:r>
            <w:r>
              <w:rPr>
                <w:rFonts w:ascii="Georgia" w:hAnsi="Georgia" w:cs="Georgia"/>
                <w:sz w:val="19"/>
                <w:szCs w:val="19"/>
              </w:rPr>
              <w:t>by Project Management Institute.</w:t>
            </w:r>
          </w:p>
        </w:tc>
      </w:tr>
    </w:tbl>
    <w:p w14:paraId="6C12902C" w14:textId="77777777" w:rsidR="008A6659" w:rsidRDefault="009D3849" w:rsidP="009F63F7">
      <w:pPr>
        <w:pStyle w:val="Cog-H3a"/>
        <w:rPr>
          <w:rFonts w:ascii="Georgia" w:hAnsi="Georgia"/>
        </w:rPr>
      </w:pPr>
      <w:r>
        <w:rPr>
          <w:rFonts w:ascii="Georgia" w:hAnsi="Georgia"/>
        </w:rPr>
        <w:t>Technical Skills</w:t>
      </w:r>
    </w:p>
    <w:tbl>
      <w:tblPr>
        <w:tblW w:w="0" w:type="auto"/>
        <w:tblLook w:val="04A0" w:firstRow="1" w:lastRow="0" w:firstColumn="1" w:lastColumn="0" w:noHBand="0" w:noVBand="1"/>
      </w:tblPr>
      <w:tblGrid>
        <w:gridCol w:w="2342"/>
        <w:gridCol w:w="2350"/>
        <w:gridCol w:w="2337"/>
        <w:gridCol w:w="2331"/>
      </w:tblGrid>
      <w:tr w:rsidR="009D3849" w:rsidRPr="00BE76AA" w14:paraId="65A91727" w14:textId="77777777" w:rsidTr="00BE76AA">
        <w:tc>
          <w:tcPr>
            <w:tcW w:w="2394" w:type="dxa"/>
            <w:shd w:val="clear" w:color="auto" w:fill="auto"/>
          </w:tcPr>
          <w:p w14:paraId="1F31CE6A"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Language</w:t>
            </w:r>
          </w:p>
        </w:tc>
        <w:tc>
          <w:tcPr>
            <w:tcW w:w="2394" w:type="dxa"/>
            <w:shd w:val="clear" w:color="auto" w:fill="auto"/>
          </w:tcPr>
          <w:p w14:paraId="54C877AC" w14:textId="77777777" w:rsidR="009D3849" w:rsidRPr="00BE76AA" w:rsidRDefault="009D3849" w:rsidP="00BE76AA">
            <w:pPr>
              <w:pStyle w:val="Cog-H3a"/>
              <w:rPr>
                <w:rFonts w:ascii="Georgia" w:eastAsia="SimSun" w:hAnsi="Georgia"/>
                <w:b w:val="0"/>
                <w:color w:val="000000"/>
                <w:sz w:val="20"/>
              </w:rPr>
            </w:pPr>
            <w:r w:rsidRPr="00BE76AA">
              <w:rPr>
                <w:rFonts w:ascii="Georgia" w:eastAsia="SimSun" w:hAnsi="Georgia"/>
                <w:b w:val="0"/>
                <w:color w:val="000000"/>
                <w:sz w:val="20"/>
              </w:rPr>
              <w:t>Java, C, C++</w:t>
            </w:r>
          </w:p>
        </w:tc>
        <w:tc>
          <w:tcPr>
            <w:tcW w:w="2394" w:type="dxa"/>
            <w:shd w:val="clear" w:color="auto" w:fill="auto"/>
          </w:tcPr>
          <w:p w14:paraId="29A3E00C"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Statistical Tools</w:t>
            </w:r>
          </w:p>
        </w:tc>
        <w:tc>
          <w:tcPr>
            <w:tcW w:w="2394" w:type="dxa"/>
            <w:shd w:val="clear" w:color="auto" w:fill="auto"/>
          </w:tcPr>
          <w:p w14:paraId="0ED6E8AE" w14:textId="77777777" w:rsidR="009D3849" w:rsidRPr="00BE76AA" w:rsidRDefault="009D3849" w:rsidP="00BE76AA">
            <w:pPr>
              <w:pStyle w:val="Cog-H3a"/>
              <w:rPr>
                <w:rFonts w:ascii="Georgia" w:eastAsia="SimSun" w:hAnsi="Georgia"/>
                <w:b w:val="0"/>
                <w:color w:val="000000"/>
                <w:sz w:val="20"/>
              </w:rPr>
            </w:pPr>
            <w:r w:rsidRPr="00BE76AA">
              <w:rPr>
                <w:rFonts w:ascii="Georgia" w:eastAsia="SimSun" w:hAnsi="Georgia"/>
                <w:b w:val="0"/>
                <w:color w:val="000000"/>
                <w:sz w:val="20"/>
              </w:rPr>
              <w:t xml:space="preserve">SAS, R, </w:t>
            </w:r>
            <w:proofErr w:type="spellStart"/>
            <w:r w:rsidRPr="00BE76AA">
              <w:rPr>
                <w:rFonts w:ascii="Georgia" w:eastAsia="SimSun" w:hAnsi="Georgia"/>
                <w:b w:val="0"/>
                <w:color w:val="000000"/>
                <w:sz w:val="20"/>
              </w:rPr>
              <w:t>Matlab</w:t>
            </w:r>
            <w:proofErr w:type="spellEnd"/>
          </w:p>
        </w:tc>
      </w:tr>
      <w:tr w:rsidR="009D3849" w:rsidRPr="00BE76AA" w14:paraId="06420628" w14:textId="77777777" w:rsidTr="00BE76AA">
        <w:tc>
          <w:tcPr>
            <w:tcW w:w="2394" w:type="dxa"/>
            <w:shd w:val="clear" w:color="auto" w:fill="auto"/>
          </w:tcPr>
          <w:p w14:paraId="22EA18FF"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Java Technologies</w:t>
            </w:r>
          </w:p>
        </w:tc>
        <w:tc>
          <w:tcPr>
            <w:tcW w:w="2394" w:type="dxa"/>
            <w:shd w:val="clear" w:color="auto" w:fill="auto"/>
          </w:tcPr>
          <w:p w14:paraId="09CDC2B6" w14:textId="77777777" w:rsidR="00F5431B" w:rsidRPr="00BE76AA" w:rsidRDefault="009D3849" w:rsidP="00BE76AA">
            <w:pPr>
              <w:keepNext w:val="0"/>
              <w:autoSpaceDE w:val="0"/>
              <w:autoSpaceDN w:val="0"/>
              <w:adjustRightInd w:val="0"/>
              <w:rPr>
                <w:rFonts w:ascii="Georgia" w:eastAsia="SimSun" w:hAnsi="Georgia"/>
                <w:snapToGrid/>
                <w:color w:val="000000"/>
                <w:kern w:val="0"/>
              </w:rPr>
            </w:pPr>
            <w:r w:rsidRPr="00BE76AA">
              <w:rPr>
                <w:rFonts w:ascii="Georgia" w:eastAsia="SimSun" w:hAnsi="Georgia"/>
                <w:snapToGrid/>
                <w:color w:val="000000"/>
                <w:kern w:val="0"/>
              </w:rPr>
              <w:t>Spring, Hibernate,</w:t>
            </w:r>
          </w:p>
          <w:p w14:paraId="35B36BF4" w14:textId="77777777" w:rsidR="00F5431B" w:rsidRPr="00BE76AA" w:rsidRDefault="009D3849" w:rsidP="00BE76AA">
            <w:pPr>
              <w:keepNext w:val="0"/>
              <w:autoSpaceDE w:val="0"/>
              <w:autoSpaceDN w:val="0"/>
              <w:adjustRightInd w:val="0"/>
              <w:rPr>
                <w:rFonts w:ascii="Georgia" w:eastAsia="SimSun" w:hAnsi="Georgia"/>
                <w:snapToGrid/>
                <w:color w:val="000000"/>
                <w:kern w:val="0"/>
              </w:rPr>
            </w:pPr>
            <w:r w:rsidRPr="00BE76AA">
              <w:rPr>
                <w:rFonts w:ascii="Georgia" w:eastAsia="SimSun" w:hAnsi="Georgia"/>
                <w:snapToGrid/>
                <w:color w:val="000000"/>
                <w:kern w:val="0"/>
              </w:rPr>
              <w:t>Core</w:t>
            </w:r>
            <w:r w:rsidR="00F5431B" w:rsidRPr="00BE76AA">
              <w:rPr>
                <w:rFonts w:ascii="Georgia" w:eastAsia="SimSun" w:hAnsi="Georgia"/>
                <w:snapToGrid/>
                <w:color w:val="000000"/>
                <w:kern w:val="0"/>
              </w:rPr>
              <w:t xml:space="preserve"> </w:t>
            </w:r>
            <w:r w:rsidRPr="00BE76AA">
              <w:rPr>
                <w:rFonts w:ascii="Georgia" w:eastAsia="SimSun" w:hAnsi="Georgia"/>
                <w:snapToGrid/>
                <w:color w:val="000000"/>
                <w:kern w:val="0"/>
              </w:rPr>
              <w:t>Java, MVC,</w:t>
            </w:r>
          </w:p>
          <w:p w14:paraId="3F412D15" w14:textId="77777777" w:rsidR="009D3849" w:rsidRPr="00BE76AA" w:rsidRDefault="009D3849" w:rsidP="00BE76AA">
            <w:pPr>
              <w:keepNext w:val="0"/>
              <w:autoSpaceDE w:val="0"/>
              <w:autoSpaceDN w:val="0"/>
              <w:adjustRightInd w:val="0"/>
              <w:rPr>
                <w:rFonts w:ascii="Georgia" w:eastAsia="SimSun" w:hAnsi="Georgia"/>
                <w:b/>
                <w:color w:val="000000"/>
              </w:rPr>
            </w:pPr>
            <w:r w:rsidRPr="00BE76AA">
              <w:rPr>
                <w:rFonts w:ascii="Georgia" w:eastAsia="SimSun" w:hAnsi="Georgia"/>
                <w:snapToGrid/>
                <w:color w:val="000000"/>
                <w:kern w:val="0"/>
              </w:rPr>
              <w:t>Design</w:t>
            </w:r>
            <w:r w:rsidR="00F5431B" w:rsidRPr="00BE76AA">
              <w:rPr>
                <w:rFonts w:ascii="Georgia" w:eastAsia="SimSun" w:hAnsi="Georgia"/>
                <w:snapToGrid/>
                <w:color w:val="000000"/>
                <w:kern w:val="0"/>
              </w:rPr>
              <w:t xml:space="preserve"> </w:t>
            </w:r>
            <w:r w:rsidRPr="00BE76AA">
              <w:rPr>
                <w:rFonts w:ascii="Georgia" w:eastAsia="SimSun" w:hAnsi="Georgia"/>
                <w:snapToGrid/>
                <w:color w:val="000000"/>
                <w:kern w:val="0"/>
              </w:rPr>
              <w:t>Patterns, Multithreading</w:t>
            </w:r>
          </w:p>
        </w:tc>
        <w:tc>
          <w:tcPr>
            <w:tcW w:w="2394" w:type="dxa"/>
            <w:shd w:val="clear" w:color="auto" w:fill="auto"/>
          </w:tcPr>
          <w:p w14:paraId="426B565F"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Scripting Language</w:t>
            </w:r>
          </w:p>
        </w:tc>
        <w:tc>
          <w:tcPr>
            <w:tcW w:w="2394" w:type="dxa"/>
            <w:shd w:val="clear" w:color="auto" w:fill="auto"/>
          </w:tcPr>
          <w:p w14:paraId="2ADD48E3" w14:textId="77777777" w:rsidR="009D3849" w:rsidRPr="00BE76AA" w:rsidRDefault="009D3849" w:rsidP="00BE76AA">
            <w:pPr>
              <w:pStyle w:val="Cog-H3a"/>
              <w:rPr>
                <w:rFonts w:ascii="Georgia" w:eastAsia="SimSun" w:hAnsi="Georgia"/>
                <w:b w:val="0"/>
                <w:color w:val="000000"/>
                <w:sz w:val="20"/>
              </w:rPr>
            </w:pPr>
            <w:r w:rsidRPr="00BE76AA">
              <w:rPr>
                <w:rFonts w:ascii="Georgia" w:eastAsia="SimSun" w:hAnsi="Georgia"/>
                <w:b w:val="0"/>
                <w:color w:val="000000"/>
                <w:sz w:val="20"/>
              </w:rPr>
              <w:t>Unix Shell Script, Pearl</w:t>
            </w:r>
          </w:p>
        </w:tc>
      </w:tr>
      <w:tr w:rsidR="009D3849" w:rsidRPr="00BE76AA" w14:paraId="4C2D7858" w14:textId="77777777" w:rsidTr="00BE76AA">
        <w:tc>
          <w:tcPr>
            <w:tcW w:w="2394" w:type="dxa"/>
            <w:shd w:val="clear" w:color="auto" w:fill="auto"/>
          </w:tcPr>
          <w:p w14:paraId="2DF2F045"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Database</w:t>
            </w:r>
          </w:p>
        </w:tc>
        <w:tc>
          <w:tcPr>
            <w:tcW w:w="2394" w:type="dxa"/>
            <w:shd w:val="clear" w:color="auto" w:fill="auto"/>
          </w:tcPr>
          <w:p w14:paraId="5BF84255" w14:textId="77777777" w:rsidR="00F5431B" w:rsidRPr="00BE76AA" w:rsidRDefault="00F5431B" w:rsidP="00BE76AA">
            <w:pPr>
              <w:keepNext w:val="0"/>
              <w:autoSpaceDE w:val="0"/>
              <w:autoSpaceDN w:val="0"/>
              <w:adjustRightInd w:val="0"/>
              <w:rPr>
                <w:rFonts w:ascii="Georgia" w:eastAsia="SimSun" w:hAnsi="Georgia"/>
                <w:snapToGrid/>
                <w:color w:val="000000"/>
                <w:kern w:val="0"/>
              </w:rPr>
            </w:pPr>
          </w:p>
          <w:p w14:paraId="5E15AAB7" w14:textId="77777777" w:rsidR="009D3849" w:rsidRPr="00BE76AA" w:rsidRDefault="009D3849" w:rsidP="00BE76AA">
            <w:pPr>
              <w:keepNext w:val="0"/>
              <w:autoSpaceDE w:val="0"/>
              <w:autoSpaceDN w:val="0"/>
              <w:adjustRightInd w:val="0"/>
              <w:rPr>
                <w:rFonts w:ascii="Georgia" w:eastAsia="SimSun" w:hAnsi="Georgia"/>
                <w:snapToGrid/>
                <w:color w:val="000000"/>
                <w:kern w:val="0"/>
              </w:rPr>
            </w:pPr>
            <w:r w:rsidRPr="00BE76AA">
              <w:rPr>
                <w:rFonts w:ascii="Georgia" w:eastAsia="SimSun" w:hAnsi="Georgia"/>
                <w:snapToGrid/>
                <w:color w:val="000000"/>
                <w:kern w:val="0"/>
              </w:rPr>
              <w:t xml:space="preserve">Oracle, </w:t>
            </w:r>
            <w:proofErr w:type="spellStart"/>
            <w:r w:rsidRPr="00BE76AA">
              <w:rPr>
                <w:rFonts w:ascii="Georgia" w:eastAsia="SimSun" w:hAnsi="Georgia"/>
                <w:snapToGrid/>
                <w:color w:val="000000"/>
                <w:kern w:val="0"/>
              </w:rPr>
              <w:t>MySQl</w:t>
            </w:r>
            <w:proofErr w:type="spellEnd"/>
            <w:r w:rsidRPr="00BE76AA">
              <w:rPr>
                <w:rFonts w:ascii="Georgia" w:eastAsia="SimSun" w:hAnsi="Georgia"/>
                <w:snapToGrid/>
                <w:color w:val="000000"/>
                <w:kern w:val="0"/>
              </w:rPr>
              <w:t>,</w:t>
            </w:r>
          </w:p>
          <w:p w14:paraId="004327A5" w14:textId="77777777" w:rsidR="009D3849" w:rsidRPr="00BE76AA" w:rsidRDefault="009D3849" w:rsidP="00BE76AA">
            <w:pPr>
              <w:pStyle w:val="Cog-H3a"/>
              <w:rPr>
                <w:rFonts w:ascii="Georgia" w:eastAsia="SimSun" w:hAnsi="Georgia"/>
                <w:b w:val="0"/>
                <w:color w:val="000000"/>
                <w:sz w:val="20"/>
              </w:rPr>
            </w:pPr>
            <w:proofErr w:type="spellStart"/>
            <w:r w:rsidRPr="00BE76AA">
              <w:rPr>
                <w:rFonts w:ascii="Georgia" w:eastAsia="SimSun" w:hAnsi="Georgia"/>
                <w:b w:val="0"/>
                <w:color w:val="000000"/>
                <w:sz w:val="20"/>
              </w:rPr>
              <w:t>PostgreSql</w:t>
            </w:r>
            <w:proofErr w:type="spellEnd"/>
          </w:p>
        </w:tc>
        <w:tc>
          <w:tcPr>
            <w:tcW w:w="2394" w:type="dxa"/>
            <w:shd w:val="clear" w:color="auto" w:fill="auto"/>
          </w:tcPr>
          <w:p w14:paraId="2B548D67"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Web Services</w:t>
            </w:r>
          </w:p>
        </w:tc>
        <w:tc>
          <w:tcPr>
            <w:tcW w:w="2394" w:type="dxa"/>
            <w:shd w:val="clear" w:color="auto" w:fill="auto"/>
          </w:tcPr>
          <w:p w14:paraId="65C1858E" w14:textId="77777777" w:rsidR="009D3849" w:rsidRPr="00BE76AA" w:rsidRDefault="009D3849" w:rsidP="00BE76AA">
            <w:pPr>
              <w:pStyle w:val="Cog-H3a"/>
              <w:rPr>
                <w:rFonts w:ascii="Georgia" w:eastAsia="SimSun" w:hAnsi="Georgia"/>
                <w:b w:val="0"/>
                <w:color w:val="000000"/>
                <w:sz w:val="20"/>
              </w:rPr>
            </w:pPr>
            <w:r w:rsidRPr="00BE76AA">
              <w:rPr>
                <w:rFonts w:ascii="Georgia" w:eastAsia="SimSun" w:hAnsi="Georgia"/>
                <w:b w:val="0"/>
                <w:color w:val="000000"/>
                <w:sz w:val="20"/>
              </w:rPr>
              <w:t>REST, SOAP</w:t>
            </w:r>
          </w:p>
        </w:tc>
      </w:tr>
      <w:tr w:rsidR="009D3849" w:rsidRPr="00BE76AA" w14:paraId="53441117" w14:textId="77777777" w:rsidTr="00BE76AA">
        <w:tc>
          <w:tcPr>
            <w:tcW w:w="2394" w:type="dxa"/>
            <w:shd w:val="clear" w:color="auto" w:fill="auto"/>
          </w:tcPr>
          <w:p w14:paraId="076EA70E"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Build Tool</w:t>
            </w:r>
          </w:p>
        </w:tc>
        <w:tc>
          <w:tcPr>
            <w:tcW w:w="2394" w:type="dxa"/>
            <w:shd w:val="clear" w:color="auto" w:fill="auto"/>
          </w:tcPr>
          <w:p w14:paraId="3B0B8AD2" w14:textId="77777777" w:rsidR="009D3849" w:rsidRPr="00BE76AA" w:rsidRDefault="009D3849" w:rsidP="00BE76AA">
            <w:pPr>
              <w:pStyle w:val="Cog-H3a"/>
              <w:rPr>
                <w:rFonts w:ascii="Georgia" w:eastAsia="SimSun" w:hAnsi="Georgia"/>
                <w:b w:val="0"/>
                <w:color w:val="000000"/>
                <w:sz w:val="20"/>
              </w:rPr>
            </w:pPr>
            <w:r w:rsidRPr="00BE76AA">
              <w:rPr>
                <w:rFonts w:ascii="Georgia" w:eastAsia="SimSun" w:hAnsi="Georgia"/>
                <w:b w:val="0"/>
                <w:color w:val="000000"/>
                <w:sz w:val="20"/>
              </w:rPr>
              <w:t>Maven, Ant</w:t>
            </w:r>
          </w:p>
        </w:tc>
        <w:tc>
          <w:tcPr>
            <w:tcW w:w="2394" w:type="dxa"/>
            <w:shd w:val="clear" w:color="auto" w:fill="auto"/>
          </w:tcPr>
          <w:p w14:paraId="44D95FBF" w14:textId="77777777" w:rsidR="009D3849" w:rsidRPr="00BE76AA" w:rsidRDefault="009D3849" w:rsidP="00BE76AA">
            <w:pPr>
              <w:keepNext w:val="0"/>
              <w:autoSpaceDE w:val="0"/>
              <w:autoSpaceDN w:val="0"/>
              <w:adjustRightInd w:val="0"/>
              <w:rPr>
                <w:rFonts w:ascii="Georgia" w:eastAsia="SimSun" w:hAnsi="Georgia"/>
                <w:i/>
                <w:snapToGrid/>
                <w:color w:val="000000"/>
                <w:kern w:val="0"/>
              </w:rPr>
            </w:pPr>
            <w:r w:rsidRPr="00BE76AA">
              <w:rPr>
                <w:rFonts w:ascii="Georgia" w:eastAsia="SimSun" w:hAnsi="Georgia"/>
                <w:i/>
                <w:snapToGrid/>
                <w:color w:val="000000"/>
                <w:kern w:val="0"/>
              </w:rPr>
              <w:t>Middleware</w:t>
            </w:r>
          </w:p>
        </w:tc>
        <w:tc>
          <w:tcPr>
            <w:tcW w:w="2394" w:type="dxa"/>
            <w:shd w:val="clear" w:color="auto" w:fill="auto"/>
          </w:tcPr>
          <w:p w14:paraId="623B0AD6" w14:textId="77777777" w:rsidR="009D3849" w:rsidRPr="00BE76AA" w:rsidRDefault="009D3849" w:rsidP="00BE76AA">
            <w:pPr>
              <w:keepNext w:val="0"/>
              <w:autoSpaceDE w:val="0"/>
              <w:autoSpaceDN w:val="0"/>
              <w:adjustRightInd w:val="0"/>
              <w:rPr>
                <w:rFonts w:ascii="Georgia" w:eastAsia="SimSun" w:hAnsi="Georgia"/>
                <w:snapToGrid/>
                <w:color w:val="000000"/>
                <w:kern w:val="0"/>
              </w:rPr>
            </w:pPr>
            <w:r w:rsidRPr="00BE76AA">
              <w:rPr>
                <w:rFonts w:ascii="Georgia" w:eastAsia="SimSun" w:hAnsi="Georgia"/>
                <w:snapToGrid/>
                <w:color w:val="000000"/>
                <w:kern w:val="0"/>
              </w:rPr>
              <w:t>Mule ESB, Oracle SOA Suite, Java Caps,</w:t>
            </w:r>
          </w:p>
          <w:p w14:paraId="0E1B9587" w14:textId="77777777" w:rsidR="009D3849" w:rsidRPr="00BE76AA" w:rsidRDefault="005C3291" w:rsidP="00BE76AA">
            <w:pPr>
              <w:pStyle w:val="Cog-H3a"/>
              <w:rPr>
                <w:rFonts w:ascii="Georgia" w:eastAsia="SimSun" w:hAnsi="Georgia"/>
                <w:b w:val="0"/>
                <w:color w:val="000000"/>
                <w:sz w:val="20"/>
              </w:rPr>
            </w:pPr>
            <w:proofErr w:type="spellStart"/>
            <w:r w:rsidRPr="00BE76AA">
              <w:rPr>
                <w:rFonts w:ascii="Georgia" w:eastAsia="SimSun" w:hAnsi="Georgia"/>
                <w:b w:val="0"/>
                <w:color w:val="000000"/>
                <w:sz w:val="20"/>
              </w:rPr>
              <w:t>SeeBeyond</w:t>
            </w:r>
            <w:proofErr w:type="spellEnd"/>
          </w:p>
        </w:tc>
      </w:tr>
      <w:tr w:rsidR="009D3849" w:rsidRPr="00BE76AA" w14:paraId="457FBFA0" w14:textId="77777777" w:rsidTr="00BE76AA">
        <w:tc>
          <w:tcPr>
            <w:tcW w:w="2394" w:type="dxa"/>
            <w:shd w:val="clear" w:color="auto" w:fill="auto"/>
          </w:tcPr>
          <w:p w14:paraId="75509045" w14:textId="77777777" w:rsidR="009D3849" w:rsidRPr="00BE76AA" w:rsidRDefault="009D3849" w:rsidP="00BE76AA">
            <w:pPr>
              <w:pStyle w:val="Cog-H3a"/>
              <w:rPr>
                <w:rFonts w:ascii="Georgia" w:eastAsia="SimSun" w:hAnsi="Georgia"/>
                <w:b w:val="0"/>
                <w:i/>
                <w:color w:val="000000"/>
                <w:sz w:val="20"/>
              </w:rPr>
            </w:pPr>
            <w:r w:rsidRPr="00BE76AA">
              <w:rPr>
                <w:rFonts w:ascii="Georgia" w:eastAsia="SimSun" w:hAnsi="Georgia"/>
                <w:b w:val="0"/>
                <w:i/>
                <w:color w:val="000000"/>
                <w:sz w:val="20"/>
              </w:rPr>
              <w:t>UI Technologies</w:t>
            </w:r>
          </w:p>
        </w:tc>
        <w:tc>
          <w:tcPr>
            <w:tcW w:w="2394" w:type="dxa"/>
            <w:shd w:val="clear" w:color="auto" w:fill="auto"/>
          </w:tcPr>
          <w:p w14:paraId="2EBB9D01" w14:textId="77777777" w:rsidR="009D3849" w:rsidRPr="00BE76AA" w:rsidRDefault="009650DA" w:rsidP="00BE76AA">
            <w:pPr>
              <w:keepNext w:val="0"/>
              <w:autoSpaceDE w:val="0"/>
              <w:autoSpaceDN w:val="0"/>
              <w:adjustRightInd w:val="0"/>
              <w:rPr>
                <w:rFonts w:ascii="Georgia" w:eastAsia="SimSun" w:hAnsi="Georgia"/>
                <w:snapToGrid/>
                <w:color w:val="000000"/>
                <w:kern w:val="0"/>
              </w:rPr>
            </w:pPr>
            <w:r>
              <w:rPr>
                <w:rFonts w:ascii="Georgia" w:eastAsia="SimSun" w:hAnsi="Georgia"/>
                <w:snapToGrid/>
                <w:color w:val="000000"/>
                <w:kern w:val="0"/>
              </w:rPr>
              <w:t>HTML</w:t>
            </w:r>
            <w:r w:rsidR="003E65DD" w:rsidRPr="00BE76AA">
              <w:rPr>
                <w:rFonts w:ascii="Georgia" w:eastAsia="SimSun" w:hAnsi="Georgia"/>
                <w:snapToGrid/>
                <w:color w:val="000000"/>
                <w:kern w:val="0"/>
              </w:rPr>
              <w:t>5, CSS3,</w:t>
            </w:r>
            <w:r w:rsidR="009D3849" w:rsidRPr="00BE76AA">
              <w:rPr>
                <w:rFonts w:ascii="Georgia" w:eastAsia="SimSun" w:hAnsi="Georgia"/>
                <w:snapToGrid/>
                <w:color w:val="000000"/>
                <w:kern w:val="0"/>
              </w:rPr>
              <w:t xml:space="preserve"> Java</w:t>
            </w:r>
          </w:p>
          <w:p w14:paraId="6E83059A" w14:textId="77777777" w:rsidR="009D3849" w:rsidRPr="00BE76AA" w:rsidRDefault="003E65DD" w:rsidP="00BE76AA">
            <w:pPr>
              <w:keepNext w:val="0"/>
              <w:autoSpaceDE w:val="0"/>
              <w:autoSpaceDN w:val="0"/>
              <w:adjustRightInd w:val="0"/>
              <w:rPr>
                <w:rFonts w:ascii="Georgia" w:eastAsia="SimSun" w:hAnsi="Georgia"/>
                <w:snapToGrid/>
                <w:color w:val="000000"/>
                <w:kern w:val="0"/>
              </w:rPr>
            </w:pPr>
            <w:r w:rsidRPr="00BE76AA">
              <w:rPr>
                <w:rFonts w:ascii="Georgia" w:eastAsia="SimSun" w:hAnsi="Georgia"/>
                <w:snapToGrid/>
                <w:color w:val="000000"/>
                <w:kern w:val="0"/>
              </w:rPr>
              <w:t>Script</w:t>
            </w:r>
          </w:p>
        </w:tc>
        <w:tc>
          <w:tcPr>
            <w:tcW w:w="2394" w:type="dxa"/>
            <w:shd w:val="clear" w:color="auto" w:fill="auto"/>
          </w:tcPr>
          <w:p w14:paraId="337AE7C5" w14:textId="77777777" w:rsidR="009D3849" w:rsidRPr="00BE76AA" w:rsidRDefault="009D3849" w:rsidP="00BE76AA">
            <w:pPr>
              <w:pStyle w:val="Cog-H3a"/>
              <w:rPr>
                <w:rFonts w:ascii="Georgia" w:eastAsia="SimSun" w:hAnsi="Georgia"/>
                <w:b w:val="0"/>
                <w:i/>
                <w:color w:val="000000"/>
                <w:sz w:val="20"/>
              </w:rPr>
            </w:pPr>
          </w:p>
        </w:tc>
        <w:tc>
          <w:tcPr>
            <w:tcW w:w="2394" w:type="dxa"/>
            <w:shd w:val="clear" w:color="auto" w:fill="auto"/>
          </w:tcPr>
          <w:p w14:paraId="0D1A501A" w14:textId="77777777" w:rsidR="009D3849" w:rsidRPr="00BE76AA" w:rsidRDefault="009D3849" w:rsidP="00BE76AA">
            <w:pPr>
              <w:pStyle w:val="Cog-H3a"/>
              <w:rPr>
                <w:rFonts w:ascii="Georgia" w:eastAsia="SimSun" w:hAnsi="Georgia"/>
                <w:b w:val="0"/>
                <w:color w:val="000000"/>
                <w:sz w:val="20"/>
              </w:rPr>
            </w:pPr>
          </w:p>
        </w:tc>
      </w:tr>
    </w:tbl>
    <w:p w14:paraId="50E73038" w14:textId="77777777" w:rsidR="005B59F9" w:rsidRPr="000A4493" w:rsidRDefault="00C77025" w:rsidP="00FD5A53">
      <w:pPr>
        <w:pStyle w:val="Cog-H3a"/>
        <w:spacing w:line="240" w:lineRule="auto"/>
        <w:rPr>
          <w:rFonts w:ascii="Georgia" w:hAnsi="Georgia"/>
        </w:rPr>
      </w:pPr>
      <w:r w:rsidRPr="000A4493">
        <w:rPr>
          <w:rFonts w:ascii="Georgia" w:hAnsi="Georgia"/>
        </w:rPr>
        <w:t xml:space="preserve">Major </w:t>
      </w:r>
      <w:r w:rsidR="005C477D" w:rsidRPr="000A4493">
        <w:rPr>
          <w:rFonts w:ascii="Georgia" w:hAnsi="Georgia"/>
        </w:rPr>
        <w:t xml:space="preserve">Projects </w:t>
      </w:r>
      <w:r w:rsidR="00D40A14" w:rsidRPr="000A4493">
        <w:rPr>
          <w:rFonts w:ascii="Georgia" w:hAnsi="Georgia"/>
        </w:rPr>
        <w:t>Worked On</w:t>
      </w:r>
      <w:r w:rsidR="005C477D" w:rsidRPr="000A4493">
        <w:rPr>
          <w:rFonts w:ascii="Georgia" w:hAnsi="Georgia"/>
        </w:rPr>
        <w:t xml:space="preserve"> </w:t>
      </w:r>
    </w:p>
    <w:tbl>
      <w:tblPr>
        <w:tblW w:w="0" w:type="auto"/>
        <w:tblLook w:val="04A0" w:firstRow="1" w:lastRow="0" w:firstColumn="1" w:lastColumn="0" w:noHBand="0" w:noVBand="1"/>
      </w:tblPr>
      <w:tblGrid>
        <w:gridCol w:w="2293"/>
        <w:gridCol w:w="7067"/>
      </w:tblGrid>
      <w:tr w:rsidR="007679FB" w:rsidRPr="00BE76AA" w14:paraId="5A0AF3F5" w14:textId="77777777" w:rsidTr="00BE76AA">
        <w:tc>
          <w:tcPr>
            <w:tcW w:w="2358" w:type="dxa"/>
            <w:shd w:val="clear" w:color="auto" w:fill="auto"/>
          </w:tcPr>
          <w:p w14:paraId="5031BF0A" w14:textId="77777777" w:rsidR="006C6C9F" w:rsidRPr="00BE76AA" w:rsidRDefault="006C6C9F" w:rsidP="00BE76AA">
            <w:pPr>
              <w:pStyle w:val="Cog-body"/>
              <w:ind w:left="0"/>
              <w:jc w:val="left"/>
              <w:rPr>
                <w:rFonts w:ascii="Georgia" w:eastAsia="SimSun" w:hAnsi="Georgia"/>
                <w:sz w:val="22"/>
                <w:szCs w:val="22"/>
              </w:rPr>
            </w:pPr>
          </w:p>
          <w:p w14:paraId="1F7AD5A6" w14:textId="77777777" w:rsidR="007679FB" w:rsidRPr="00BE76AA" w:rsidRDefault="007679FB" w:rsidP="00BE76AA">
            <w:pPr>
              <w:pStyle w:val="Cog-body"/>
              <w:ind w:left="0"/>
              <w:jc w:val="left"/>
              <w:rPr>
                <w:rFonts w:ascii="Georgia" w:eastAsia="SimSun" w:hAnsi="Georgia"/>
                <w:sz w:val="22"/>
                <w:szCs w:val="22"/>
              </w:rPr>
            </w:pPr>
            <w:r w:rsidRPr="00BE76AA">
              <w:rPr>
                <w:rFonts w:ascii="Georgia" w:eastAsia="SimSun" w:hAnsi="Georgia"/>
                <w:sz w:val="22"/>
                <w:szCs w:val="22"/>
              </w:rPr>
              <w:t>2017</w:t>
            </w:r>
          </w:p>
        </w:tc>
        <w:tc>
          <w:tcPr>
            <w:tcW w:w="7218" w:type="dxa"/>
            <w:shd w:val="clear" w:color="auto" w:fill="auto"/>
          </w:tcPr>
          <w:p w14:paraId="4663142D" w14:textId="77777777" w:rsidR="007679FB" w:rsidRPr="00BE76AA" w:rsidRDefault="007679FB" w:rsidP="00BE76AA">
            <w:pPr>
              <w:keepNext w:val="0"/>
              <w:autoSpaceDE w:val="0"/>
              <w:autoSpaceDN w:val="0"/>
              <w:adjustRightInd w:val="0"/>
              <w:jc w:val="both"/>
              <w:rPr>
                <w:rFonts w:ascii="Georgia,Bold" w:eastAsia="SimSun" w:hAnsi="Georgia,Bold" w:cs="Georgia,Bold"/>
                <w:b/>
                <w:bCs/>
                <w:snapToGrid/>
                <w:kern w:val="0"/>
                <w:sz w:val="19"/>
                <w:szCs w:val="19"/>
              </w:rPr>
            </w:pPr>
            <w:proofErr w:type="spellStart"/>
            <w:r w:rsidRPr="00BE76AA">
              <w:rPr>
                <w:rFonts w:ascii="Georgia" w:eastAsia="SimSun" w:hAnsi="Georgia" w:cs="Georgia,Bold"/>
                <w:b/>
                <w:bCs/>
                <w:snapToGrid/>
                <w:kern w:val="0"/>
                <w:sz w:val="19"/>
                <w:szCs w:val="19"/>
              </w:rPr>
              <w:t>FatFace</w:t>
            </w:r>
            <w:proofErr w:type="spellEnd"/>
            <w:r w:rsidRPr="00BE76AA">
              <w:rPr>
                <w:rFonts w:ascii="Georgia" w:eastAsia="SimSun" w:hAnsi="Georgia" w:cs="Georgia,Bold"/>
                <w:b/>
                <w:bCs/>
                <w:snapToGrid/>
                <w:kern w:val="0"/>
                <w:sz w:val="19"/>
                <w:szCs w:val="19"/>
              </w:rPr>
              <w:t xml:space="preserve"> Integration</w:t>
            </w:r>
          </w:p>
          <w:p w14:paraId="6209D824" w14:textId="77777777" w:rsidR="00904151" w:rsidRPr="00BE76AA" w:rsidRDefault="007679FB" w:rsidP="00BE76AA">
            <w:pPr>
              <w:keepNext w:val="0"/>
              <w:autoSpaceDE w:val="0"/>
              <w:autoSpaceDN w:val="0"/>
              <w:adjustRightInd w:val="0"/>
              <w:jc w:val="both"/>
              <w:rPr>
                <w:rFonts w:ascii="Georgia,Bold" w:eastAsia="SimSun" w:hAnsi="Georgia,Bold" w:cs="Georgia,Bold"/>
                <w:b/>
                <w:bCs/>
                <w:snapToGrid/>
                <w:kern w:val="0"/>
                <w:sz w:val="19"/>
                <w:szCs w:val="19"/>
              </w:rPr>
            </w:pPr>
            <w:proofErr w:type="gramStart"/>
            <w:r w:rsidRPr="00BE76AA">
              <w:rPr>
                <w:rFonts w:ascii="Georgia" w:eastAsia="SimSun" w:hAnsi="Georgia" w:cs="Georgia"/>
                <w:b/>
                <w:snapToGrid/>
                <w:kern w:val="0"/>
                <w:sz w:val="19"/>
                <w:szCs w:val="19"/>
              </w:rPr>
              <w:t>Position :</w:t>
            </w:r>
            <w:proofErr w:type="gramEnd"/>
            <w:r w:rsidRPr="00BE76AA">
              <w:rPr>
                <w:rFonts w:ascii="Georgia" w:eastAsia="SimSun" w:hAnsi="Georgia" w:cs="Georgia"/>
                <w:b/>
                <w:snapToGrid/>
                <w:kern w:val="0"/>
                <w:sz w:val="19"/>
                <w:szCs w:val="19"/>
              </w:rPr>
              <w:t xml:space="preserve"> </w:t>
            </w:r>
            <w:r w:rsidRPr="00BE76AA">
              <w:rPr>
                <w:rFonts w:ascii="Georgia" w:eastAsia="SimSun" w:hAnsi="Georgia" w:cs="Georgia"/>
                <w:snapToGrid/>
                <w:kern w:val="0"/>
                <w:sz w:val="19"/>
                <w:szCs w:val="19"/>
              </w:rPr>
              <w:t xml:space="preserve"> Technical Architect</w:t>
            </w:r>
          </w:p>
          <w:p w14:paraId="2EB5B618" w14:textId="77777777" w:rsidR="005B59F9" w:rsidRPr="00BE76AA" w:rsidRDefault="007679FB"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Mule ESB 3.8.*, Java, Maven, MS SQL, </w:t>
            </w:r>
            <w:r w:rsidR="00B57060" w:rsidRPr="00BE76AA">
              <w:rPr>
                <w:rFonts w:ascii="Georgia" w:eastAsia="SimSun" w:hAnsi="Georgia" w:cs="Georgia"/>
                <w:snapToGrid/>
                <w:kern w:val="0"/>
                <w:sz w:val="19"/>
                <w:szCs w:val="19"/>
              </w:rPr>
              <w:t>and Mule</w:t>
            </w:r>
            <w:r w:rsidRPr="00BE76AA">
              <w:rPr>
                <w:rFonts w:ascii="Georgia" w:eastAsia="SimSun" w:hAnsi="Georgia" w:cs="Georgia"/>
                <w:snapToGrid/>
                <w:kern w:val="0"/>
                <w:sz w:val="19"/>
                <w:szCs w:val="19"/>
              </w:rPr>
              <w:t xml:space="preserve"> </w:t>
            </w:r>
            <w:proofErr w:type="spellStart"/>
            <w:r w:rsidRPr="00BE76AA">
              <w:rPr>
                <w:rFonts w:ascii="Georgia" w:eastAsia="SimSun" w:hAnsi="Georgia" w:cs="Georgia"/>
                <w:snapToGrid/>
                <w:kern w:val="0"/>
                <w:sz w:val="19"/>
                <w:szCs w:val="19"/>
              </w:rPr>
              <w:t>Anypoint</w:t>
            </w:r>
            <w:proofErr w:type="spellEnd"/>
            <w:r w:rsidRPr="00BE76AA">
              <w:rPr>
                <w:rFonts w:ascii="Georgia" w:eastAsia="SimSun" w:hAnsi="Georgia" w:cs="Georgia"/>
                <w:snapToGrid/>
                <w:kern w:val="0"/>
                <w:sz w:val="19"/>
                <w:szCs w:val="19"/>
              </w:rPr>
              <w:t xml:space="preserve"> Runtime</w:t>
            </w:r>
            <w:r w:rsidR="006C6C9F" w:rsidRPr="00BE76AA">
              <w:rPr>
                <w:rFonts w:ascii="Georgia" w:eastAsia="SimSun" w:hAnsi="Georgia" w:cs="Georgia"/>
                <w:snapToGrid/>
                <w:kern w:val="0"/>
                <w:sz w:val="19"/>
                <w:szCs w:val="19"/>
              </w:rPr>
              <w:t>, Amazon SQS.</w:t>
            </w:r>
          </w:p>
          <w:p w14:paraId="0C178878" w14:textId="77777777" w:rsidR="005B59F9" w:rsidRPr="00BE76AA" w:rsidRDefault="005B59F9" w:rsidP="00BE76AA">
            <w:pPr>
              <w:jc w:val="both"/>
              <w:rPr>
                <w:rFonts w:ascii="Georgia,Bold" w:eastAsia="SimSun" w:hAnsi="Georgia,Bold" w:cs="Georgia,Bold"/>
                <w:bCs/>
                <w:snapToGrid/>
                <w:kern w:val="0"/>
                <w:sz w:val="19"/>
                <w:szCs w:val="19"/>
              </w:rPr>
            </w:pPr>
            <w:r w:rsidRPr="00BE76AA">
              <w:rPr>
                <w:rFonts w:ascii="Georgia" w:eastAsia="SimSun" w:hAnsi="Georgia" w:cs="Georgia"/>
                <w:b/>
                <w:snapToGrid/>
                <w:kern w:val="0"/>
                <w:sz w:val="19"/>
                <w:szCs w:val="19"/>
              </w:rPr>
              <w:t>Project Abstract:</w:t>
            </w:r>
            <w:r w:rsidRPr="00BE76AA">
              <w:rPr>
                <w:rFonts w:ascii="Georgia" w:eastAsia="SimSun" w:hAnsi="Georgia" w:cs="Georgia"/>
                <w:snapToGrid/>
                <w:kern w:val="0"/>
                <w:sz w:val="19"/>
                <w:szCs w:val="19"/>
              </w:rPr>
              <w:t xml:space="preserve"> </w:t>
            </w:r>
            <w:proofErr w:type="spellStart"/>
            <w:r w:rsidR="006274E7" w:rsidRPr="00BE76AA">
              <w:rPr>
                <w:rFonts w:ascii="Georgia" w:eastAsia="SimSun" w:hAnsi="Georgia" w:cs="Georgia"/>
                <w:snapToGrid/>
                <w:kern w:val="0"/>
                <w:sz w:val="19"/>
                <w:szCs w:val="19"/>
              </w:rPr>
              <w:t>FatFace</w:t>
            </w:r>
            <w:proofErr w:type="spellEnd"/>
            <w:r w:rsidR="006274E7" w:rsidRPr="00BE76AA">
              <w:rPr>
                <w:rFonts w:ascii="Georgia" w:eastAsia="SimSun" w:hAnsi="Georgia" w:cs="Georgia"/>
                <w:snapToGrid/>
                <w:kern w:val="0"/>
                <w:sz w:val="19"/>
                <w:szCs w:val="19"/>
              </w:rPr>
              <w:t xml:space="preserve"> is UK based retail company. As part of this project, the existing ERP system has been changed to new. The </w:t>
            </w:r>
            <w:proofErr w:type="gramStart"/>
            <w:r w:rsidR="006274E7" w:rsidRPr="00BE76AA">
              <w:rPr>
                <w:rFonts w:ascii="Georgia" w:eastAsia="SimSun" w:hAnsi="Georgia" w:cs="Georgia"/>
                <w:snapToGrid/>
                <w:kern w:val="0"/>
                <w:sz w:val="19"/>
                <w:szCs w:val="19"/>
              </w:rPr>
              <w:t>back end</w:t>
            </w:r>
            <w:proofErr w:type="gramEnd"/>
            <w:r w:rsidR="006274E7" w:rsidRPr="00BE76AA">
              <w:rPr>
                <w:rFonts w:ascii="Georgia" w:eastAsia="SimSun" w:hAnsi="Georgia" w:cs="Georgia"/>
                <w:snapToGrid/>
                <w:kern w:val="0"/>
                <w:sz w:val="19"/>
                <w:szCs w:val="19"/>
              </w:rPr>
              <w:t xml:space="preserve"> systems are connected to ERP system via the Mule ESB</w:t>
            </w:r>
            <w:r w:rsidR="006C6C9F" w:rsidRPr="00BE76AA">
              <w:rPr>
                <w:rFonts w:ascii="Georgia" w:eastAsia="SimSun" w:hAnsi="Georgia" w:cs="Georgia"/>
                <w:snapToGrid/>
                <w:kern w:val="0"/>
                <w:sz w:val="19"/>
                <w:szCs w:val="19"/>
              </w:rPr>
              <w:t xml:space="preserve">. Mule </w:t>
            </w:r>
            <w:proofErr w:type="spellStart"/>
            <w:r w:rsidR="006C6C9F" w:rsidRPr="00BE76AA">
              <w:rPr>
                <w:rFonts w:ascii="Georgia" w:eastAsia="SimSun" w:hAnsi="Georgia" w:cs="Georgia"/>
                <w:snapToGrid/>
                <w:kern w:val="0"/>
                <w:sz w:val="19"/>
                <w:szCs w:val="19"/>
              </w:rPr>
              <w:t>Anypoint</w:t>
            </w:r>
            <w:proofErr w:type="spellEnd"/>
            <w:r w:rsidR="006C6C9F" w:rsidRPr="00BE76AA">
              <w:rPr>
                <w:rFonts w:ascii="Georgia" w:eastAsia="SimSun" w:hAnsi="Georgia" w:cs="Georgia"/>
                <w:snapToGrid/>
                <w:kern w:val="0"/>
                <w:sz w:val="19"/>
                <w:szCs w:val="19"/>
              </w:rPr>
              <w:t xml:space="preserve"> Runtime and Amazon RDS </w:t>
            </w:r>
            <w:r w:rsidR="009E4FAF" w:rsidRPr="00BE76AA">
              <w:rPr>
                <w:rFonts w:ascii="Georgia" w:eastAsia="SimSun" w:hAnsi="Georgia" w:cs="Georgia"/>
                <w:snapToGrid/>
                <w:kern w:val="0"/>
                <w:sz w:val="19"/>
                <w:szCs w:val="19"/>
              </w:rPr>
              <w:t>were</w:t>
            </w:r>
            <w:r w:rsidR="006C6C9F" w:rsidRPr="00BE76AA">
              <w:rPr>
                <w:rFonts w:ascii="Georgia" w:eastAsia="SimSun" w:hAnsi="Georgia" w:cs="Georgia"/>
                <w:snapToGrid/>
                <w:kern w:val="0"/>
                <w:sz w:val="19"/>
                <w:szCs w:val="19"/>
              </w:rPr>
              <w:t xml:space="preserve"> used for this project. It also has </w:t>
            </w:r>
            <w:r w:rsidR="007963ED" w:rsidRPr="00BE76AA">
              <w:rPr>
                <w:rFonts w:ascii="Georgia" w:eastAsia="SimSun" w:hAnsi="Georgia" w:cs="Georgia"/>
                <w:snapToGrid/>
                <w:kern w:val="0"/>
                <w:sz w:val="19"/>
                <w:szCs w:val="19"/>
              </w:rPr>
              <w:t>the integration</w:t>
            </w:r>
            <w:r w:rsidR="006C6C9F" w:rsidRPr="00BE76AA">
              <w:rPr>
                <w:rFonts w:ascii="Georgia" w:eastAsia="SimSun" w:hAnsi="Georgia" w:cs="Georgia"/>
                <w:snapToGrid/>
                <w:kern w:val="0"/>
                <w:sz w:val="19"/>
                <w:szCs w:val="19"/>
              </w:rPr>
              <w:t xml:space="preserve"> Amazon SQS </w:t>
            </w:r>
            <w:r w:rsidR="0073570C" w:rsidRPr="00BE76AA">
              <w:rPr>
                <w:rFonts w:ascii="Georgia" w:eastAsia="SimSun" w:hAnsi="Georgia" w:cs="Georgia"/>
                <w:snapToGrid/>
                <w:kern w:val="0"/>
                <w:sz w:val="19"/>
                <w:szCs w:val="19"/>
              </w:rPr>
              <w:t>Queue</w:t>
            </w:r>
            <w:r w:rsidR="006C6C9F" w:rsidRPr="00BE76AA">
              <w:rPr>
                <w:rFonts w:ascii="Georgia" w:eastAsia="SimSun" w:hAnsi="Georgia" w:cs="Georgia"/>
                <w:snapToGrid/>
                <w:kern w:val="0"/>
                <w:sz w:val="19"/>
                <w:szCs w:val="19"/>
              </w:rPr>
              <w:t>.</w:t>
            </w:r>
          </w:p>
          <w:p w14:paraId="7DDB1D96" w14:textId="77777777" w:rsidR="00904151" w:rsidRPr="00BE76AA" w:rsidRDefault="00904151" w:rsidP="00BE76AA">
            <w:pPr>
              <w:jc w:val="both"/>
              <w:rPr>
                <w:rFonts w:ascii="Georgia,Bold" w:eastAsia="SimSun" w:hAnsi="Georgia,Bold" w:cs="Georgia,Bold"/>
                <w:b/>
                <w:bCs/>
                <w:snapToGrid/>
                <w:kern w:val="0"/>
                <w:sz w:val="19"/>
                <w:szCs w:val="19"/>
              </w:rPr>
            </w:pPr>
          </w:p>
        </w:tc>
      </w:tr>
      <w:tr w:rsidR="00A20F3F" w:rsidRPr="00BE76AA" w14:paraId="69809F83" w14:textId="77777777" w:rsidTr="00BE76AA">
        <w:tc>
          <w:tcPr>
            <w:tcW w:w="2358" w:type="dxa"/>
            <w:shd w:val="clear" w:color="auto" w:fill="auto"/>
          </w:tcPr>
          <w:p w14:paraId="713DF091" w14:textId="77777777" w:rsidR="00904151" w:rsidRPr="00BE76AA" w:rsidRDefault="00904151" w:rsidP="00BE76AA">
            <w:pPr>
              <w:pStyle w:val="Cog-body"/>
              <w:ind w:left="0"/>
              <w:jc w:val="left"/>
              <w:rPr>
                <w:rFonts w:ascii="Georgia" w:hAnsi="Georgia"/>
              </w:rPr>
            </w:pPr>
          </w:p>
          <w:p w14:paraId="7042E076"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2016</w:t>
            </w:r>
          </w:p>
        </w:tc>
        <w:tc>
          <w:tcPr>
            <w:tcW w:w="7218" w:type="dxa"/>
            <w:shd w:val="clear" w:color="auto" w:fill="auto"/>
          </w:tcPr>
          <w:p w14:paraId="50A9FD63" w14:textId="77777777" w:rsidR="00A20F3F" w:rsidRPr="00BE76AA" w:rsidRDefault="00A20F3F" w:rsidP="00BE76AA">
            <w:pPr>
              <w:keepNext w:val="0"/>
              <w:autoSpaceDE w:val="0"/>
              <w:autoSpaceDN w:val="0"/>
              <w:adjustRightInd w:val="0"/>
              <w:jc w:val="both"/>
              <w:rPr>
                <w:rFonts w:ascii="Georgia" w:eastAsia="SimSun" w:hAnsi="Georgia" w:cs="Georgia"/>
                <w:b/>
                <w:snapToGrid/>
                <w:kern w:val="0"/>
                <w:sz w:val="19"/>
                <w:szCs w:val="19"/>
              </w:rPr>
            </w:pPr>
            <w:r w:rsidRPr="00BE76AA">
              <w:rPr>
                <w:rFonts w:ascii="Georgia" w:eastAsia="SimSun" w:hAnsi="Georgia" w:cs="Georgia"/>
                <w:b/>
                <w:snapToGrid/>
                <w:kern w:val="0"/>
                <w:sz w:val="19"/>
                <w:szCs w:val="19"/>
              </w:rPr>
              <w:t>Oriental Insurance New Portal Development, Offshore, India.</w:t>
            </w:r>
          </w:p>
          <w:p w14:paraId="246A95CF" w14:textId="77777777" w:rsidR="00904151"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Position</w:t>
            </w:r>
            <w:r w:rsidRPr="00BE76AA">
              <w:rPr>
                <w:rFonts w:ascii="Georgia" w:eastAsia="SimSun" w:hAnsi="Georgia" w:cs="Georgia"/>
                <w:snapToGrid/>
                <w:kern w:val="0"/>
                <w:sz w:val="19"/>
                <w:szCs w:val="19"/>
              </w:rPr>
              <w:t xml:space="preserve">: </w:t>
            </w:r>
            <w:r w:rsidR="007679FB" w:rsidRPr="00BE76AA">
              <w:rPr>
                <w:rFonts w:ascii="Georgia" w:eastAsia="SimSun" w:hAnsi="Georgia" w:cs="Georgia"/>
                <w:snapToGrid/>
                <w:kern w:val="0"/>
                <w:sz w:val="19"/>
                <w:szCs w:val="19"/>
              </w:rPr>
              <w:t xml:space="preserve"> </w:t>
            </w:r>
            <w:r w:rsidRPr="00BE76AA">
              <w:rPr>
                <w:rFonts w:ascii="Georgia" w:eastAsia="SimSun" w:hAnsi="Georgia" w:cs="Georgia"/>
                <w:snapToGrid/>
                <w:kern w:val="0"/>
                <w:sz w:val="19"/>
                <w:szCs w:val="19"/>
              </w:rPr>
              <w:t xml:space="preserve"> Technical Architect</w:t>
            </w:r>
          </w:p>
          <w:p w14:paraId="2801EDAF"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w:t>
            </w:r>
            <w:r w:rsidR="00422A6C">
              <w:rPr>
                <w:rFonts w:ascii="Georgia" w:eastAsia="SimSun" w:hAnsi="Georgia" w:cs="Georgia"/>
                <w:snapToGrid/>
                <w:kern w:val="0"/>
                <w:sz w:val="19"/>
                <w:szCs w:val="19"/>
              </w:rPr>
              <w:t xml:space="preserve">Mule ESB 3.7.*, </w:t>
            </w:r>
            <w:r w:rsidRPr="00BE76AA">
              <w:rPr>
                <w:rFonts w:ascii="Georgia" w:eastAsia="SimSun" w:hAnsi="Georgia" w:cs="Georgia"/>
                <w:snapToGrid/>
                <w:kern w:val="0"/>
                <w:sz w:val="19"/>
                <w:szCs w:val="19"/>
              </w:rPr>
              <w:t>Java, Spring, Hibernate, MySQL 5.6, LDAP, Pl/SQL, Tomcat, RHEL 6.0, and Rest.</w:t>
            </w:r>
          </w:p>
          <w:p w14:paraId="6D0810FD" w14:textId="77777777" w:rsidR="00A20F3F" w:rsidRPr="00BE76AA" w:rsidRDefault="00A20F3F" w:rsidP="00BE76AA">
            <w:pPr>
              <w:keepNext w:val="0"/>
              <w:autoSpaceDE w:val="0"/>
              <w:autoSpaceDN w:val="0"/>
              <w:adjustRightInd w:val="0"/>
              <w:jc w:val="both"/>
              <w:rPr>
                <w:rFonts w:ascii="Georgia" w:eastAsia="SimSun" w:hAnsi="Georgia"/>
                <w:szCs w:val="22"/>
              </w:rPr>
            </w:pPr>
            <w:r w:rsidRPr="00BE76AA">
              <w:rPr>
                <w:rFonts w:ascii="Georgia" w:eastAsia="SimSun" w:hAnsi="Georgia" w:cs="Georgia"/>
                <w:b/>
                <w:snapToGrid/>
                <w:kern w:val="0"/>
                <w:sz w:val="19"/>
                <w:szCs w:val="19"/>
              </w:rPr>
              <w:t>Project Abstract:</w:t>
            </w:r>
            <w:r w:rsidRPr="00BE76AA">
              <w:rPr>
                <w:rFonts w:ascii="Georgia" w:eastAsia="SimSun" w:hAnsi="Georgia" w:cs="Georgia"/>
                <w:snapToGrid/>
                <w:kern w:val="0"/>
                <w:sz w:val="19"/>
                <w:szCs w:val="19"/>
              </w:rPr>
              <w:t xml:space="preserve"> The OICL web portal (http://www.orientalinsurance.org.in) is a platform that enables users to access multiple types of products for the purpose of obtaining insurance. The user gets the information about the products sold online through this portal, can calculate the premium and pay the premium amount online. The user can buy new policies online for 10 products and the portal also permits the user to renew any existing policy from OICL for 112 products.</w:t>
            </w:r>
          </w:p>
        </w:tc>
      </w:tr>
      <w:tr w:rsidR="00A20F3F" w:rsidRPr="00BE76AA" w14:paraId="534A9E6F" w14:textId="77777777" w:rsidTr="00BE76AA">
        <w:tc>
          <w:tcPr>
            <w:tcW w:w="2358" w:type="dxa"/>
            <w:shd w:val="clear" w:color="auto" w:fill="auto"/>
          </w:tcPr>
          <w:p w14:paraId="06744A1F" w14:textId="77777777" w:rsidR="00904151" w:rsidRPr="00BE76AA" w:rsidRDefault="00904151" w:rsidP="00BE76AA">
            <w:pPr>
              <w:pStyle w:val="Cog-body"/>
              <w:ind w:left="0"/>
              <w:jc w:val="left"/>
              <w:rPr>
                <w:rFonts w:ascii="Georgia" w:hAnsi="Georgia"/>
              </w:rPr>
            </w:pPr>
          </w:p>
          <w:p w14:paraId="364C3F75"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2015</w:t>
            </w:r>
          </w:p>
        </w:tc>
        <w:tc>
          <w:tcPr>
            <w:tcW w:w="7218" w:type="dxa"/>
            <w:shd w:val="clear" w:color="auto" w:fill="auto"/>
          </w:tcPr>
          <w:p w14:paraId="262B4E30"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color w:val="000000"/>
                <w:kern w:val="0"/>
                <w:sz w:val="19"/>
                <w:szCs w:val="19"/>
              </w:rPr>
            </w:pPr>
          </w:p>
          <w:p w14:paraId="66634361" w14:textId="77777777" w:rsidR="00A20F3F" w:rsidRPr="00BE76AA" w:rsidRDefault="00A20F3F" w:rsidP="00BE76AA">
            <w:pPr>
              <w:keepNext w:val="0"/>
              <w:autoSpaceDE w:val="0"/>
              <w:autoSpaceDN w:val="0"/>
              <w:adjustRightInd w:val="0"/>
              <w:jc w:val="both"/>
              <w:rPr>
                <w:rFonts w:ascii="Georgia" w:eastAsia="SimSun" w:hAnsi="Georgia" w:cs="Georgia"/>
                <w:snapToGrid/>
                <w:color w:val="000000"/>
                <w:kern w:val="0"/>
                <w:sz w:val="19"/>
                <w:szCs w:val="19"/>
              </w:rPr>
            </w:pPr>
            <w:r w:rsidRPr="00BE76AA">
              <w:rPr>
                <w:rFonts w:ascii="Georgia" w:eastAsia="SimSun" w:hAnsi="Georgia" w:cs="Georgia,Bold"/>
                <w:b/>
                <w:bCs/>
                <w:snapToGrid/>
                <w:color w:val="000000"/>
                <w:kern w:val="0"/>
                <w:sz w:val="19"/>
                <w:szCs w:val="19"/>
              </w:rPr>
              <w:t xml:space="preserve">DMS &amp; Digitization Thane Municipal Corporation, </w:t>
            </w:r>
            <w:r w:rsidRPr="00BE76AA">
              <w:rPr>
                <w:rFonts w:ascii="Georgia" w:eastAsia="SimSun" w:hAnsi="Georgia" w:cs="Georgia"/>
                <w:snapToGrid/>
                <w:color w:val="000000"/>
                <w:kern w:val="0"/>
                <w:sz w:val="19"/>
                <w:szCs w:val="19"/>
              </w:rPr>
              <w:t>Offshore, India.</w:t>
            </w:r>
          </w:p>
          <w:p w14:paraId="091CC612" w14:textId="77777777" w:rsidR="00904151" w:rsidRPr="00BE76AA" w:rsidRDefault="00A20F3F" w:rsidP="00BE76AA">
            <w:pPr>
              <w:keepNext w:val="0"/>
              <w:autoSpaceDE w:val="0"/>
              <w:autoSpaceDN w:val="0"/>
              <w:adjustRightInd w:val="0"/>
              <w:jc w:val="both"/>
              <w:rPr>
                <w:rFonts w:ascii="Georgia" w:eastAsia="SimSun" w:hAnsi="Georgia" w:cs="Georgia"/>
                <w:snapToGrid/>
                <w:color w:val="000000"/>
                <w:kern w:val="0"/>
                <w:sz w:val="19"/>
                <w:szCs w:val="19"/>
              </w:rPr>
            </w:pPr>
            <w:r w:rsidRPr="00BE76AA">
              <w:rPr>
                <w:rFonts w:ascii="Georgia" w:eastAsia="SimSun" w:hAnsi="Georgia" w:cs="Georgia"/>
                <w:b/>
                <w:snapToGrid/>
                <w:color w:val="000000"/>
                <w:kern w:val="0"/>
                <w:sz w:val="19"/>
                <w:szCs w:val="19"/>
              </w:rPr>
              <w:t>Position</w:t>
            </w:r>
            <w:r w:rsidRPr="00BE76AA">
              <w:rPr>
                <w:rFonts w:ascii="Georgia" w:eastAsia="SimSun" w:hAnsi="Georgia" w:cs="Georgia"/>
                <w:snapToGrid/>
                <w:color w:val="000000"/>
                <w:kern w:val="0"/>
                <w:sz w:val="19"/>
                <w:szCs w:val="19"/>
              </w:rPr>
              <w:t>: Technical Architect.</w:t>
            </w:r>
          </w:p>
          <w:p w14:paraId="2FE74E3F" w14:textId="77777777" w:rsidR="00A20F3F" w:rsidRPr="00BE76AA" w:rsidRDefault="00A20F3F" w:rsidP="00BE76AA">
            <w:pPr>
              <w:keepNext w:val="0"/>
              <w:autoSpaceDE w:val="0"/>
              <w:autoSpaceDN w:val="0"/>
              <w:adjustRightInd w:val="0"/>
              <w:jc w:val="both"/>
              <w:rPr>
                <w:rFonts w:ascii="Georgia" w:eastAsia="SimSun" w:hAnsi="Georgia" w:cs="Georgia"/>
                <w:snapToGrid/>
                <w:color w:val="000000"/>
                <w:kern w:val="0"/>
                <w:sz w:val="19"/>
                <w:szCs w:val="19"/>
              </w:rPr>
            </w:pPr>
            <w:r w:rsidRPr="00BE76AA">
              <w:rPr>
                <w:rFonts w:ascii="Georgia" w:eastAsia="SimSun" w:hAnsi="Georgia" w:cs="Georgia"/>
                <w:b/>
                <w:snapToGrid/>
                <w:color w:val="000000"/>
                <w:kern w:val="0"/>
                <w:sz w:val="19"/>
                <w:szCs w:val="19"/>
              </w:rPr>
              <w:t>Technology</w:t>
            </w:r>
            <w:r w:rsidR="001A407E" w:rsidRPr="00BE76AA">
              <w:rPr>
                <w:rFonts w:ascii="Georgia" w:eastAsia="SimSun" w:hAnsi="Georgia" w:cs="Georgia"/>
                <w:snapToGrid/>
                <w:color w:val="000000"/>
                <w:kern w:val="0"/>
                <w:sz w:val="19"/>
                <w:szCs w:val="19"/>
              </w:rPr>
              <w:t xml:space="preserve"> </w:t>
            </w:r>
            <w:proofErr w:type="gramStart"/>
            <w:r w:rsidR="001A407E" w:rsidRPr="00BE76AA">
              <w:rPr>
                <w:rFonts w:ascii="Georgia" w:eastAsia="SimSun" w:hAnsi="Georgia" w:cs="Georgia"/>
                <w:b/>
                <w:snapToGrid/>
                <w:color w:val="000000"/>
                <w:kern w:val="0"/>
                <w:sz w:val="19"/>
                <w:szCs w:val="19"/>
              </w:rPr>
              <w:t>Used</w:t>
            </w:r>
            <w:r w:rsidR="001A407E" w:rsidRPr="00BE76AA">
              <w:rPr>
                <w:rFonts w:ascii="Georgia" w:eastAsia="SimSun" w:hAnsi="Georgia" w:cs="Georgia"/>
                <w:snapToGrid/>
                <w:color w:val="000000"/>
                <w:kern w:val="0"/>
                <w:sz w:val="19"/>
                <w:szCs w:val="19"/>
              </w:rPr>
              <w:t xml:space="preserve"> </w:t>
            </w:r>
            <w:r w:rsidRPr="00BE76AA">
              <w:rPr>
                <w:rFonts w:ascii="Georgia" w:eastAsia="SimSun" w:hAnsi="Georgia" w:cs="Georgia"/>
                <w:snapToGrid/>
                <w:color w:val="000000"/>
                <w:kern w:val="0"/>
                <w:sz w:val="19"/>
                <w:szCs w:val="19"/>
              </w:rPr>
              <w:t>:</w:t>
            </w:r>
            <w:proofErr w:type="gramEnd"/>
            <w:r w:rsidRPr="00BE76AA">
              <w:rPr>
                <w:rFonts w:ascii="Georgia" w:eastAsia="SimSun" w:hAnsi="Georgia" w:cs="Georgia"/>
                <w:snapToGrid/>
                <w:color w:val="000000"/>
                <w:kern w:val="0"/>
                <w:sz w:val="19"/>
                <w:szCs w:val="19"/>
              </w:rPr>
              <w:t xml:space="preserve"> Java, Spring, </w:t>
            </w:r>
            <w:r w:rsidR="005B59F9" w:rsidRPr="00BE76AA">
              <w:rPr>
                <w:rFonts w:ascii="Georgia" w:eastAsia="SimSun" w:hAnsi="Georgia" w:cs="Georgia"/>
                <w:snapToGrid/>
                <w:color w:val="000000"/>
                <w:kern w:val="0"/>
                <w:sz w:val="19"/>
                <w:szCs w:val="19"/>
              </w:rPr>
              <w:t>J Query</w:t>
            </w:r>
            <w:r w:rsidRPr="00BE76AA">
              <w:rPr>
                <w:rFonts w:ascii="Georgia" w:eastAsia="SimSun" w:hAnsi="Georgia" w:cs="Georgia"/>
                <w:snapToGrid/>
                <w:color w:val="000000"/>
                <w:kern w:val="0"/>
                <w:sz w:val="19"/>
                <w:szCs w:val="19"/>
              </w:rPr>
              <w:t>, MySQL, Alfresco, Pl/SQL</w:t>
            </w:r>
          </w:p>
          <w:p w14:paraId="57B19915" w14:textId="77777777" w:rsidR="005B59F9" w:rsidRPr="00BE76AA" w:rsidRDefault="00A20F3F" w:rsidP="00BE76AA">
            <w:pPr>
              <w:keepNext w:val="0"/>
              <w:autoSpaceDE w:val="0"/>
              <w:autoSpaceDN w:val="0"/>
              <w:adjustRightInd w:val="0"/>
              <w:jc w:val="both"/>
              <w:rPr>
                <w:rFonts w:ascii="Georgia" w:eastAsia="SimSun" w:hAnsi="Georgia" w:cs="Georgia"/>
                <w:snapToGrid/>
                <w:color w:val="000000"/>
                <w:kern w:val="0"/>
                <w:sz w:val="19"/>
                <w:szCs w:val="19"/>
              </w:rPr>
            </w:pPr>
            <w:r w:rsidRPr="00BE76AA">
              <w:rPr>
                <w:rFonts w:ascii="Georgia" w:eastAsia="SimSun" w:hAnsi="Georgia" w:cs="Georgia"/>
                <w:b/>
                <w:snapToGrid/>
                <w:color w:val="000000"/>
                <w:kern w:val="0"/>
                <w:sz w:val="19"/>
                <w:szCs w:val="19"/>
              </w:rPr>
              <w:t>Project Abstract</w:t>
            </w:r>
            <w:r w:rsidRPr="00BE76AA">
              <w:rPr>
                <w:rFonts w:ascii="Georgia,Bold" w:eastAsia="SimSun" w:hAnsi="Georgia,Bold" w:cs="Georgia,Bold"/>
                <w:b/>
                <w:bCs/>
                <w:snapToGrid/>
                <w:color w:val="000000"/>
                <w:kern w:val="0"/>
                <w:sz w:val="19"/>
                <w:szCs w:val="19"/>
              </w:rPr>
              <w:t xml:space="preserve">: </w:t>
            </w:r>
            <w:r w:rsidRPr="00BE76AA">
              <w:rPr>
                <w:rFonts w:ascii="Georgia" w:eastAsia="SimSun" w:hAnsi="Georgia" w:cs="Georgia"/>
                <w:snapToGrid/>
                <w:color w:val="000000"/>
                <w:kern w:val="0"/>
                <w:sz w:val="19"/>
                <w:szCs w:val="19"/>
              </w:rPr>
              <w:t xml:space="preserve">Currently Thane Municipal Corporation (TMC) </w:t>
            </w:r>
            <w:r w:rsidR="00A35268" w:rsidRPr="00BE76AA">
              <w:rPr>
                <w:rFonts w:ascii="Georgia" w:eastAsia="SimSun" w:hAnsi="Georgia" w:cs="Georgia"/>
                <w:snapToGrid/>
                <w:color w:val="000000"/>
                <w:kern w:val="0"/>
                <w:sz w:val="19"/>
                <w:szCs w:val="19"/>
              </w:rPr>
              <w:t>has</w:t>
            </w:r>
            <w:r w:rsidRPr="00BE76AA">
              <w:rPr>
                <w:rFonts w:ascii="Georgia" w:eastAsia="SimSun" w:hAnsi="Georgia" w:cs="Georgia"/>
                <w:snapToGrid/>
                <w:color w:val="000000"/>
                <w:kern w:val="0"/>
                <w:sz w:val="19"/>
                <w:szCs w:val="19"/>
              </w:rPr>
              <w:t xml:space="preserve"> over 50 </w:t>
            </w:r>
            <w:proofErr w:type="spellStart"/>
            <w:r w:rsidRPr="00BE76AA">
              <w:rPr>
                <w:rFonts w:ascii="Georgia" w:eastAsia="SimSun" w:hAnsi="Georgia" w:cs="Georgia"/>
                <w:snapToGrid/>
                <w:color w:val="000000"/>
                <w:kern w:val="0"/>
                <w:sz w:val="19"/>
                <w:szCs w:val="19"/>
              </w:rPr>
              <w:t>Million</w:t>
            </w:r>
            <w:proofErr w:type="spellEnd"/>
            <w:r w:rsidRPr="00BE76AA">
              <w:rPr>
                <w:rFonts w:ascii="Georgia" w:eastAsia="SimSun" w:hAnsi="Georgia" w:cs="Georgia"/>
                <w:snapToGrid/>
                <w:color w:val="000000"/>
                <w:kern w:val="0"/>
                <w:sz w:val="19"/>
                <w:szCs w:val="19"/>
              </w:rPr>
              <w:t xml:space="preserve"> of Physical Documents. It is extremely difficult to manage and such a huge of no of files manually. Hence TMC has deicide to start up a project called DMS and Digitization in order to digitize and upload the entire set of documents into a roust document management System</w:t>
            </w:r>
            <w:r w:rsidR="005B59F9" w:rsidRPr="00BE76AA">
              <w:rPr>
                <w:rFonts w:ascii="Georgia" w:eastAsia="SimSun" w:hAnsi="Georgia" w:cs="Georgia"/>
                <w:snapToGrid/>
                <w:color w:val="000000"/>
                <w:kern w:val="0"/>
                <w:sz w:val="19"/>
                <w:szCs w:val="19"/>
              </w:rPr>
              <w:t>.</w:t>
            </w:r>
          </w:p>
        </w:tc>
      </w:tr>
      <w:tr w:rsidR="00A20F3F" w:rsidRPr="00BE76AA" w14:paraId="2297ED3A" w14:textId="77777777" w:rsidTr="00BE76AA">
        <w:tc>
          <w:tcPr>
            <w:tcW w:w="2358" w:type="dxa"/>
            <w:shd w:val="clear" w:color="auto" w:fill="auto"/>
          </w:tcPr>
          <w:p w14:paraId="70ACE010" w14:textId="77777777" w:rsidR="00904151" w:rsidRPr="00BE76AA" w:rsidRDefault="00904151" w:rsidP="00BE76AA">
            <w:pPr>
              <w:pStyle w:val="Cog-body"/>
              <w:ind w:left="0"/>
              <w:jc w:val="left"/>
              <w:rPr>
                <w:rFonts w:ascii="Georgia" w:hAnsi="Georgia"/>
              </w:rPr>
            </w:pPr>
          </w:p>
          <w:p w14:paraId="331CBA8D" w14:textId="77777777" w:rsidR="00A20F3F" w:rsidRPr="00BE76AA" w:rsidRDefault="00A20F3F" w:rsidP="00BE76AA">
            <w:pPr>
              <w:pStyle w:val="Cog-body"/>
              <w:ind w:left="0"/>
              <w:jc w:val="left"/>
              <w:rPr>
                <w:rFonts w:ascii="Georgia" w:hAnsi="Georgia"/>
              </w:rPr>
            </w:pPr>
            <w:r w:rsidRPr="00BE76AA">
              <w:rPr>
                <w:rFonts w:ascii="Georgia" w:hAnsi="Georgia"/>
              </w:rPr>
              <w:t>2013-2014</w:t>
            </w:r>
          </w:p>
        </w:tc>
        <w:tc>
          <w:tcPr>
            <w:tcW w:w="7218" w:type="dxa"/>
            <w:shd w:val="clear" w:color="auto" w:fill="auto"/>
          </w:tcPr>
          <w:p w14:paraId="702D8D0F"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1E89707D"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Bold"/>
                <w:b/>
                <w:bCs/>
                <w:snapToGrid/>
                <w:kern w:val="0"/>
                <w:sz w:val="19"/>
                <w:szCs w:val="19"/>
              </w:rPr>
              <w:t xml:space="preserve">MTN Next for MTN Group, </w:t>
            </w:r>
            <w:r w:rsidRPr="00BE76AA">
              <w:rPr>
                <w:rFonts w:ascii="Georgia" w:eastAsia="SimSun" w:hAnsi="Georgia" w:cs="Georgia"/>
                <w:snapToGrid/>
                <w:kern w:val="0"/>
                <w:sz w:val="19"/>
                <w:szCs w:val="19"/>
              </w:rPr>
              <w:t>Johannesburg, SA</w:t>
            </w:r>
          </w:p>
          <w:p w14:paraId="19AD1E97" w14:textId="77777777" w:rsidR="00904151"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Position</w:t>
            </w:r>
            <w:r w:rsidRPr="00BE76AA">
              <w:rPr>
                <w:rFonts w:ascii="Georgia" w:eastAsia="SimSun" w:hAnsi="Georgia" w:cs="Georgia"/>
                <w:snapToGrid/>
                <w:kern w:val="0"/>
                <w:sz w:val="19"/>
                <w:szCs w:val="19"/>
              </w:rPr>
              <w:t>: Technical Architect</w:t>
            </w:r>
            <w:r w:rsidR="001A407E" w:rsidRPr="00BE76AA">
              <w:rPr>
                <w:rFonts w:ascii="Georgia" w:eastAsia="SimSun" w:hAnsi="Georgia" w:cs="Georgia"/>
                <w:snapToGrid/>
                <w:kern w:val="0"/>
                <w:sz w:val="19"/>
                <w:szCs w:val="19"/>
              </w:rPr>
              <w:t>.</w:t>
            </w:r>
          </w:p>
          <w:p w14:paraId="217B3CA8"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Java, Oracle </w:t>
            </w:r>
            <w:proofErr w:type="spellStart"/>
            <w:r w:rsidRPr="00BE76AA">
              <w:rPr>
                <w:rFonts w:ascii="Georgia" w:eastAsia="SimSun" w:hAnsi="Georgia" w:cs="Georgia"/>
                <w:snapToGrid/>
                <w:kern w:val="0"/>
                <w:sz w:val="19"/>
                <w:szCs w:val="19"/>
              </w:rPr>
              <w:t>Soa</w:t>
            </w:r>
            <w:proofErr w:type="spellEnd"/>
            <w:r w:rsidRPr="00BE76AA">
              <w:rPr>
                <w:rFonts w:ascii="Georgia" w:eastAsia="SimSun" w:hAnsi="Georgia" w:cs="Georgia"/>
                <w:snapToGrid/>
                <w:kern w:val="0"/>
                <w:sz w:val="19"/>
                <w:szCs w:val="19"/>
              </w:rPr>
              <w:t xml:space="preserve"> Suite, Oracle EBS, SOAP, AIA, Unix, Pl/SQL, XML, UDDI.</w:t>
            </w:r>
          </w:p>
          <w:p w14:paraId="0FD2BC8B" w14:textId="77777777" w:rsidR="00A20F3F" w:rsidRPr="00BE76AA" w:rsidRDefault="00A20F3F" w:rsidP="00BE76AA">
            <w:pPr>
              <w:keepNext w:val="0"/>
              <w:autoSpaceDE w:val="0"/>
              <w:autoSpaceDN w:val="0"/>
              <w:adjustRightInd w:val="0"/>
              <w:jc w:val="both"/>
              <w:rPr>
                <w:rFonts w:ascii="Georgia" w:eastAsia="SimSun" w:hAnsi="Georgia"/>
                <w:szCs w:val="22"/>
              </w:rPr>
            </w:pPr>
            <w:r w:rsidRPr="00BE76AA">
              <w:rPr>
                <w:rFonts w:ascii="Georgia" w:eastAsia="SimSun" w:hAnsi="Georgia" w:cs="Georgia"/>
                <w:b/>
                <w:snapToGrid/>
                <w:kern w:val="0"/>
                <w:sz w:val="19"/>
                <w:szCs w:val="19"/>
              </w:rPr>
              <w:t>Project Abstract:</w:t>
            </w:r>
            <w:r w:rsidRPr="00BE76AA">
              <w:rPr>
                <w:rFonts w:ascii="Georgia" w:eastAsia="SimSun" w:hAnsi="Georgia" w:cs="Georgia"/>
                <w:snapToGrid/>
                <w:kern w:val="0"/>
                <w:sz w:val="19"/>
                <w:szCs w:val="19"/>
              </w:rPr>
              <w:t xml:space="preserve"> MTN Next is the program to integrate 22 Operating countries of MTN Group. MTN is a </w:t>
            </w:r>
            <w:proofErr w:type="gramStart"/>
            <w:r w:rsidRPr="00BE76AA">
              <w:rPr>
                <w:rFonts w:ascii="Georgia" w:eastAsia="SimSun" w:hAnsi="Georgia" w:cs="Georgia"/>
                <w:snapToGrid/>
                <w:kern w:val="0"/>
                <w:sz w:val="19"/>
                <w:szCs w:val="19"/>
              </w:rPr>
              <w:t>multi-national telecommunications</w:t>
            </w:r>
            <w:proofErr w:type="gramEnd"/>
            <w:r w:rsidRPr="00BE76AA">
              <w:rPr>
                <w:rFonts w:ascii="Georgia" w:eastAsia="SimSun" w:hAnsi="Georgia" w:cs="Georgia"/>
                <w:snapToGrid/>
                <w:kern w:val="0"/>
                <w:sz w:val="19"/>
                <w:szCs w:val="19"/>
              </w:rPr>
              <w:t xml:space="preserve"> that boasts over 152 million subscribers across its company with operations in 22 countries in Africa and Middle East</w:t>
            </w:r>
          </w:p>
        </w:tc>
      </w:tr>
      <w:tr w:rsidR="00A20F3F" w:rsidRPr="00BE76AA" w14:paraId="38B20622" w14:textId="77777777" w:rsidTr="00BE76AA">
        <w:tc>
          <w:tcPr>
            <w:tcW w:w="2358" w:type="dxa"/>
            <w:shd w:val="clear" w:color="auto" w:fill="auto"/>
          </w:tcPr>
          <w:p w14:paraId="39747D8C" w14:textId="77777777" w:rsidR="00904151" w:rsidRPr="00BE76AA" w:rsidRDefault="00904151" w:rsidP="00BE76AA">
            <w:pPr>
              <w:pStyle w:val="Cog-body"/>
              <w:ind w:left="0"/>
              <w:jc w:val="left"/>
              <w:rPr>
                <w:rFonts w:ascii="Georgia" w:hAnsi="Georgia"/>
              </w:rPr>
            </w:pPr>
          </w:p>
          <w:p w14:paraId="45013588" w14:textId="77777777" w:rsidR="00A20F3F" w:rsidRPr="00BE76AA" w:rsidRDefault="00A20F3F" w:rsidP="00BE76AA">
            <w:pPr>
              <w:pStyle w:val="Cog-body"/>
              <w:ind w:left="0"/>
              <w:jc w:val="left"/>
              <w:rPr>
                <w:rFonts w:ascii="Georgia" w:hAnsi="Georgia"/>
              </w:rPr>
            </w:pPr>
            <w:r w:rsidRPr="00BE76AA">
              <w:rPr>
                <w:rFonts w:ascii="Georgia" w:hAnsi="Georgia"/>
              </w:rPr>
              <w:t>2012</w:t>
            </w:r>
          </w:p>
        </w:tc>
        <w:tc>
          <w:tcPr>
            <w:tcW w:w="7218" w:type="dxa"/>
            <w:shd w:val="clear" w:color="auto" w:fill="auto"/>
          </w:tcPr>
          <w:p w14:paraId="5A6F7BCB"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01ED0F57"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Bold"/>
                <w:b/>
                <w:bCs/>
                <w:snapToGrid/>
                <w:kern w:val="0"/>
                <w:sz w:val="19"/>
                <w:szCs w:val="19"/>
              </w:rPr>
              <w:t xml:space="preserve">Change the Game for Nike </w:t>
            </w:r>
            <w:r w:rsidR="006E4104" w:rsidRPr="00BE76AA">
              <w:rPr>
                <w:rFonts w:ascii="Georgia" w:eastAsia="SimSun" w:hAnsi="Georgia" w:cs="Georgia,Bold"/>
                <w:b/>
                <w:bCs/>
                <w:snapToGrid/>
                <w:kern w:val="0"/>
                <w:sz w:val="19"/>
                <w:szCs w:val="19"/>
              </w:rPr>
              <w:t>Inc.</w:t>
            </w:r>
            <w:r w:rsidRPr="00BE76AA">
              <w:rPr>
                <w:rFonts w:ascii="Georgia" w:eastAsia="SimSun" w:hAnsi="Georgia" w:cs="Georgia,Bold"/>
                <w:b/>
                <w:bCs/>
                <w:snapToGrid/>
                <w:kern w:val="0"/>
                <w:sz w:val="19"/>
                <w:szCs w:val="19"/>
              </w:rPr>
              <w:t xml:space="preserve"> Portland, USA</w:t>
            </w:r>
          </w:p>
          <w:p w14:paraId="7E7221FE" w14:textId="77777777" w:rsidR="00904151" w:rsidRPr="00BE76AA" w:rsidRDefault="00A20F3F" w:rsidP="00BE76AA">
            <w:pPr>
              <w:keepNext w:val="0"/>
              <w:autoSpaceDE w:val="0"/>
              <w:autoSpaceDN w:val="0"/>
              <w:adjustRightInd w:val="0"/>
              <w:jc w:val="both"/>
              <w:rPr>
                <w:rFonts w:ascii="Georgia" w:eastAsia="SimSun" w:hAnsi="Georgia" w:cs="Georgia"/>
                <w:snapToGrid/>
                <w:kern w:val="0"/>
                <w:sz w:val="19"/>
                <w:szCs w:val="19"/>
              </w:rPr>
            </w:pPr>
            <w:proofErr w:type="gramStart"/>
            <w:r w:rsidRPr="00BE76AA">
              <w:rPr>
                <w:rFonts w:ascii="Georgia" w:eastAsia="SimSun" w:hAnsi="Georgia" w:cs="Georgia"/>
                <w:b/>
                <w:snapToGrid/>
                <w:kern w:val="0"/>
                <w:sz w:val="19"/>
                <w:szCs w:val="19"/>
              </w:rPr>
              <w:t>Position</w:t>
            </w:r>
            <w:r w:rsidRPr="00BE76AA">
              <w:rPr>
                <w:rFonts w:ascii="Georgia" w:eastAsia="SimSun" w:hAnsi="Georgia" w:cs="Georgia"/>
                <w:snapToGrid/>
                <w:kern w:val="0"/>
                <w:sz w:val="19"/>
                <w:szCs w:val="19"/>
              </w:rPr>
              <w:t xml:space="preserve"> :</w:t>
            </w:r>
            <w:proofErr w:type="gramEnd"/>
            <w:r w:rsidRPr="00BE76AA">
              <w:rPr>
                <w:rFonts w:ascii="Georgia" w:eastAsia="SimSun" w:hAnsi="Georgia" w:cs="Georgia"/>
                <w:snapToGrid/>
                <w:kern w:val="0"/>
                <w:sz w:val="19"/>
                <w:szCs w:val="19"/>
              </w:rPr>
              <w:t xml:space="preserve"> Technical Lead</w:t>
            </w:r>
          </w:p>
          <w:p w14:paraId="7B8EFF9D"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Java, SOAP, Oracle, PL/SQL, Unix, SAP, Spring, </w:t>
            </w:r>
            <w:proofErr w:type="spellStart"/>
            <w:r w:rsidRPr="00BE76AA">
              <w:rPr>
                <w:rFonts w:ascii="Georgia" w:eastAsia="SimSun" w:hAnsi="Georgia" w:cs="Georgia"/>
                <w:snapToGrid/>
                <w:kern w:val="0"/>
                <w:sz w:val="19"/>
                <w:szCs w:val="19"/>
              </w:rPr>
              <w:t>JBoss</w:t>
            </w:r>
            <w:proofErr w:type="spellEnd"/>
            <w:r w:rsidRPr="00BE76AA">
              <w:rPr>
                <w:rFonts w:ascii="Georgia" w:eastAsia="SimSun" w:hAnsi="Georgia" w:cs="Georgia"/>
                <w:snapToGrid/>
                <w:kern w:val="0"/>
                <w:sz w:val="19"/>
                <w:szCs w:val="19"/>
              </w:rPr>
              <w:t>, JMS</w:t>
            </w:r>
          </w:p>
          <w:p w14:paraId="37F121FF" w14:textId="77777777" w:rsidR="00A20F3F" w:rsidRPr="00BE76AA" w:rsidRDefault="00A20F3F" w:rsidP="00BE76AA">
            <w:pPr>
              <w:keepNext w:val="0"/>
              <w:autoSpaceDE w:val="0"/>
              <w:autoSpaceDN w:val="0"/>
              <w:adjustRightInd w:val="0"/>
              <w:jc w:val="both"/>
              <w:rPr>
                <w:rFonts w:ascii="Georgia" w:eastAsia="SimSun" w:hAnsi="Georgia"/>
                <w:szCs w:val="22"/>
              </w:rPr>
            </w:pPr>
            <w:r w:rsidRPr="00BE76AA">
              <w:rPr>
                <w:rFonts w:ascii="Georgia" w:eastAsia="SimSun" w:hAnsi="Georgia" w:cs="Georgia"/>
                <w:b/>
                <w:snapToGrid/>
                <w:kern w:val="0"/>
                <w:sz w:val="19"/>
                <w:szCs w:val="19"/>
              </w:rPr>
              <w:t>Project Abstract</w:t>
            </w:r>
            <w:r w:rsidRPr="00BE76AA">
              <w:rPr>
                <w:rFonts w:ascii="Georgia,Bold" w:eastAsia="SimSun" w:hAnsi="Georgia,Bold" w:cs="Georgia,Bold"/>
                <w:b/>
                <w:bCs/>
                <w:snapToGrid/>
                <w:kern w:val="0"/>
                <w:sz w:val="19"/>
                <w:szCs w:val="19"/>
              </w:rPr>
              <w:t xml:space="preserve">: </w:t>
            </w:r>
            <w:r w:rsidRPr="00BE76AA">
              <w:rPr>
                <w:rFonts w:ascii="Georgia" w:eastAsia="SimSun" w:hAnsi="Georgia" w:cs="Georgia"/>
                <w:snapToGrid/>
                <w:kern w:val="0"/>
                <w:sz w:val="21"/>
                <w:szCs w:val="21"/>
              </w:rPr>
              <w:t>Change the game is the application that allows user to select and change the design of the products they are interested to. This project is designed to provide flexibility to the end user or consumer to change the color and design of the materials. This project has built the site called www.niketeam.com where consumer can come and place the order directly.</w:t>
            </w:r>
          </w:p>
        </w:tc>
      </w:tr>
      <w:tr w:rsidR="00A20F3F" w:rsidRPr="00BE76AA" w14:paraId="34AED279" w14:textId="77777777" w:rsidTr="00BE76AA">
        <w:tc>
          <w:tcPr>
            <w:tcW w:w="2358" w:type="dxa"/>
            <w:shd w:val="clear" w:color="auto" w:fill="auto"/>
          </w:tcPr>
          <w:p w14:paraId="20A21FAB" w14:textId="77777777" w:rsidR="004876F5" w:rsidRPr="00BE76AA" w:rsidRDefault="004876F5" w:rsidP="00BE76AA">
            <w:pPr>
              <w:pStyle w:val="Cog-body"/>
              <w:ind w:left="0"/>
              <w:jc w:val="left"/>
              <w:rPr>
                <w:rFonts w:ascii="Georgia" w:hAnsi="Georgia"/>
              </w:rPr>
            </w:pPr>
          </w:p>
          <w:p w14:paraId="06A5AA62"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2011</w:t>
            </w:r>
          </w:p>
        </w:tc>
        <w:tc>
          <w:tcPr>
            <w:tcW w:w="7218" w:type="dxa"/>
            <w:shd w:val="clear" w:color="auto" w:fill="auto"/>
          </w:tcPr>
          <w:p w14:paraId="1C861B1D"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5FCAF323"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Bold"/>
                <w:b/>
                <w:bCs/>
                <w:snapToGrid/>
                <w:kern w:val="0"/>
                <w:sz w:val="19"/>
                <w:szCs w:val="19"/>
              </w:rPr>
              <w:t xml:space="preserve">Golf VR Link for Nike </w:t>
            </w:r>
            <w:r w:rsidR="006E4104" w:rsidRPr="00BE76AA">
              <w:rPr>
                <w:rFonts w:ascii="Georgia" w:eastAsia="SimSun" w:hAnsi="Georgia" w:cs="Georgia,Bold"/>
                <w:b/>
                <w:bCs/>
                <w:snapToGrid/>
                <w:kern w:val="0"/>
                <w:sz w:val="19"/>
                <w:szCs w:val="19"/>
              </w:rPr>
              <w:t>Inc.</w:t>
            </w:r>
            <w:r w:rsidRPr="00BE76AA">
              <w:rPr>
                <w:rFonts w:ascii="Georgia" w:eastAsia="SimSun" w:hAnsi="Georgia" w:cs="Georgia,Bold"/>
                <w:b/>
                <w:bCs/>
                <w:snapToGrid/>
                <w:kern w:val="0"/>
                <w:sz w:val="19"/>
                <w:szCs w:val="19"/>
              </w:rPr>
              <w:t xml:space="preserve"> </w:t>
            </w:r>
            <w:r w:rsidRPr="00BE76AA">
              <w:rPr>
                <w:rFonts w:ascii="Georgia" w:eastAsia="SimSun" w:hAnsi="Georgia" w:cs="Georgia"/>
                <w:snapToGrid/>
                <w:kern w:val="0"/>
                <w:sz w:val="19"/>
                <w:szCs w:val="19"/>
              </w:rPr>
              <w:t>Portland, USA</w:t>
            </w:r>
          </w:p>
          <w:p w14:paraId="07DE6A1F"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Position</w:t>
            </w:r>
            <w:r w:rsidRPr="00BE76AA">
              <w:rPr>
                <w:rFonts w:ascii="Georgia" w:eastAsia="SimSun" w:hAnsi="Georgia" w:cs="Georgia"/>
                <w:snapToGrid/>
                <w:kern w:val="0"/>
                <w:sz w:val="19"/>
                <w:szCs w:val="19"/>
              </w:rPr>
              <w:t>: Technical Lead.</w:t>
            </w:r>
          </w:p>
          <w:p w14:paraId="7A99EA05"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Java, SOAP, Oracle, PL/SQL, Unix, SAP, Spring, </w:t>
            </w:r>
            <w:proofErr w:type="spellStart"/>
            <w:r w:rsidRPr="00BE76AA">
              <w:rPr>
                <w:rFonts w:ascii="Georgia" w:eastAsia="SimSun" w:hAnsi="Georgia" w:cs="Georgia"/>
                <w:snapToGrid/>
                <w:kern w:val="0"/>
                <w:sz w:val="19"/>
                <w:szCs w:val="19"/>
              </w:rPr>
              <w:t>JBoss</w:t>
            </w:r>
            <w:proofErr w:type="spellEnd"/>
            <w:r w:rsidRPr="00BE76AA">
              <w:rPr>
                <w:rFonts w:ascii="Georgia" w:eastAsia="SimSun" w:hAnsi="Georgia" w:cs="Georgia"/>
                <w:snapToGrid/>
                <w:kern w:val="0"/>
                <w:sz w:val="19"/>
                <w:szCs w:val="19"/>
              </w:rPr>
              <w:t>, JMS.</w:t>
            </w:r>
          </w:p>
          <w:p w14:paraId="7DB3BBF2"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snapToGrid/>
                <w:kern w:val="0"/>
                <w:sz w:val="19"/>
                <w:szCs w:val="19"/>
              </w:rPr>
              <w:t>Project Abstract</w:t>
            </w:r>
            <w:r w:rsidRPr="00BE76AA">
              <w:rPr>
                <w:rFonts w:ascii="Georgia,Bold" w:eastAsia="SimSun" w:hAnsi="Georgia,Bold" w:cs="Georgia,Bold"/>
                <w:b/>
                <w:bCs/>
                <w:snapToGrid/>
                <w:kern w:val="0"/>
                <w:sz w:val="19"/>
                <w:szCs w:val="19"/>
              </w:rPr>
              <w:t xml:space="preserve">: </w:t>
            </w:r>
            <w:r w:rsidRPr="00BE76AA">
              <w:rPr>
                <w:rFonts w:ascii="Georgia" w:eastAsia="SimSun" w:hAnsi="Georgia" w:cs="Georgia"/>
                <w:snapToGrid/>
                <w:kern w:val="0"/>
                <w:sz w:val="19"/>
                <w:szCs w:val="19"/>
              </w:rPr>
              <w:t>Golf VR Link was a new application created for Nike to Orders</w:t>
            </w:r>
          </w:p>
          <w:p w14:paraId="733E361C" w14:textId="77777777" w:rsidR="00A20F3F" w:rsidRPr="00BE76AA" w:rsidRDefault="00A20F3F" w:rsidP="00BE76AA">
            <w:pPr>
              <w:keepNext w:val="0"/>
              <w:autoSpaceDE w:val="0"/>
              <w:autoSpaceDN w:val="0"/>
              <w:adjustRightInd w:val="0"/>
              <w:jc w:val="both"/>
              <w:rPr>
                <w:rFonts w:ascii="Georgia" w:eastAsia="SimSun" w:hAnsi="Georgia"/>
                <w:szCs w:val="22"/>
              </w:rPr>
            </w:pPr>
            <w:r w:rsidRPr="00BE76AA">
              <w:rPr>
                <w:rFonts w:ascii="Georgia" w:eastAsia="SimSun" w:hAnsi="Georgia" w:cs="Georgia"/>
                <w:snapToGrid/>
                <w:kern w:val="0"/>
                <w:sz w:val="19"/>
                <w:szCs w:val="19"/>
              </w:rPr>
              <w:t>Especially for the Golf products. Nike use of have couple discrete applications to get the Golf orders. The Major focus of this application is to create a robust application separate From All other orders so that Golf orders can be processed faster. Oracle Fusion was used as middleware tool in order to process the orders in a real-time basis.</w:t>
            </w:r>
          </w:p>
        </w:tc>
      </w:tr>
      <w:tr w:rsidR="00A20F3F" w:rsidRPr="00BE76AA" w14:paraId="04AEE9D4" w14:textId="77777777" w:rsidTr="00BE76AA">
        <w:tc>
          <w:tcPr>
            <w:tcW w:w="2358" w:type="dxa"/>
            <w:shd w:val="clear" w:color="auto" w:fill="auto"/>
          </w:tcPr>
          <w:p w14:paraId="31CD4100" w14:textId="77777777" w:rsidR="00904151" w:rsidRPr="00BE76AA" w:rsidRDefault="00904151" w:rsidP="00BE76AA">
            <w:pPr>
              <w:pStyle w:val="Cog-body"/>
              <w:ind w:left="0"/>
              <w:jc w:val="left"/>
              <w:rPr>
                <w:rFonts w:ascii="Georgia" w:hAnsi="Georgia"/>
              </w:rPr>
            </w:pPr>
          </w:p>
          <w:p w14:paraId="2A437D0F"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2010</w:t>
            </w:r>
          </w:p>
        </w:tc>
        <w:tc>
          <w:tcPr>
            <w:tcW w:w="7218" w:type="dxa"/>
            <w:shd w:val="clear" w:color="auto" w:fill="auto"/>
          </w:tcPr>
          <w:p w14:paraId="7A217D0A"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71C6EB9B" w14:textId="77777777" w:rsidR="001A407E" w:rsidRPr="00BE76AA" w:rsidRDefault="00A20F3F" w:rsidP="00BE76AA">
            <w:pPr>
              <w:keepNext w:val="0"/>
              <w:autoSpaceDE w:val="0"/>
              <w:autoSpaceDN w:val="0"/>
              <w:adjustRightInd w:val="0"/>
              <w:jc w:val="both"/>
              <w:rPr>
                <w:rFonts w:ascii="Georgia" w:eastAsia="SimSun" w:hAnsi="Georgia" w:cs="Georgia,Bold"/>
                <w:b/>
                <w:bCs/>
                <w:snapToGrid/>
                <w:kern w:val="0"/>
                <w:sz w:val="19"/>
                <w:szCs w:val="19"/>
              </w:rPr>
            </w:pPr>
            <w:r w:rsidRPr="00BE76AA">
              <w:rPr>
                <w:rFonts w:ascii="Georgia" w:eastAsia="SimSun" w:hAnsi="Georgia" w:cs="Georgia,Bold"/>
                <w:b/>
                <w:bCs/>
                <w:snapToGrid/>
                <w:kern w:val="0"/>
                <w:sz w:val="19"/>
                <w:szCs w:val="19"/>
              </w:rPr>
              <w:t xml:space="preserve">SAP Upgrade, Nike </w:t>
            </w:r>
            <w:r w:rsidR="006E4104" w:rsidRPr="00BE76AA">
              <w:rPr>
                <w:rFonts w:ascii="Georgia" w:eastAsia="SimSun" w:hAnsi="Georgia" w:cs="Georgia,Bold"/>
                <w:b/>
                <w:bCs/>
                <w:snapToGrid/>
                <w:kern w:val="0"/>
                <w:sz w:val="19"/>
                <w:szCs w:val="19"/>
              </w:rPr>
              <w:t>Inc.</w:t>
            </w:r>
            <w:r w:rsidRPr="00BE76AA">
              <w:rPr>
                <w:rFonts w:ascii="Georgia" w:eastAsia="SimSun" w:hAnsi="Georgia" w:cs="Georgia,Bold"/>
                <w:b/>
                <w:bCs/>
                <w:snapToGrid/>
                <w:kern w:val="0"/>
                <w:sz w:val="19"/>
                <w:szCs w:val="19"/>
              </w:rPr>
              <w:t>, Portland, USA</w:t>
            </w:r>
          </w:p>
          <w:p w14:paraId="774986A0"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proofErr w:type="gramStart"/>
            <w:r w:rsidRPr="00BE76AA">
              <w:rPr>
                <w:rFonts w:ascii="Georgia" w:eastAsia="SimSun" w:hAnsi="Georgia" w:cs="Georgia"/>
                <w:b/>
                <w:snapToGrid/>
                <w:kern w:val="0"/>
                <w:sz w:val="19"/>
                <w:szCs w:val="19"/>
              </w:rPr>
              <w:t>Position</w:t>
            </w:r>
            <w:r w:rsidRPr="00BE76AA">
              <w:rPr>
                <w:rFonts w:ascii="Georgia" w:eastAsia="SimSun" w:hAnsi="Georgia" w:cs="Georgia"/>
                <w:snapToGrid/>
                <w:kern w:val="0"/>
                <w:sz w:val="19"/>
                <w:szCs w:val="19"/>
              </w:rPr>
              <w:t xml:space="preserve"> :</w:t>
            </w:r>
            <w:proofErr w:type="gramEnd"/>
            <w:r w:rsidRPr="00BE76AA">
              <w:rPr>
                <w:rFonts w:ascii="Georgia" w:eastAsia="SimSun" w:hAnsi="Georgia" w:cs="Georgia"/>
                <w:snapToGrid/>
                <w:kern w:val="0"/>
                <w:sz w:val="19"/>
                <w:szCs w:val="19"/>
              </w:rPr>
              <w:t xml:space="preserve"> Technical Lead</w:t>
            </w:r>
          </w:p>
          <w:p w14:paraId="5ABEA8ED"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Java, SOAP, Oracle, PL/SQL, Unix, SAP, Spring, </w:t>
            </w:r>
            <w:proofErr w:type="spellStart"/>
            <w:r w:rsidRPr="00BE76AA">
              <w:rPr>
                <w:rFonts w:ascii="Georgia" w:eastAsia="SimSun" w:hAnsi="Georgia" w:cs="Georgia"/>
                <w:snapToGrid/>
                <w:kern w:val="0"/>
                <w:sz w:val="19"/>
                <w:szCs w:val="19"/>
              </w:rPr>
              <w:t>JBoss</w:t>
            </w:r>
            <w:proofErr w:type="spellEnd"/>
            <w:r w:rsidRPr="00BE76AA">
              <w:rPr>
                <w:rFonts w:ascii="Georgia" w:eastAsia="SimSun" w:hAnsi="Georgia" w:cs="Georgia"/>
                <w:snapToGrid/>
                <w:kern w:val="0"/>
                <w:sz w:val="19"/>
                <w:szCs w:val="19"/>
              </w:rPr>
              <w:t>, JMS.</w:t>
            </w:r>
          </w:p>
          <w:p w14:paraId="5F636F3A" w14:textId="77777777" w:rsidR="00A20F3F" w:rsidRPr="00BE76AA" w:rsidRDefault="00A20F3F" w:rsidP="00BE76AA">
            <w:pPr>
              <w:keepNext w:val="0"/>
              <w:autoSpaceDE w:val="0"/>
              <w:autoSpaceDN w:val="0"/>
              <w:adjustRightInd w:val="0"/>
              <w:jc w:val="both"/>
              <w:rPr>
                <w:rFonts w:ascii="Georgia" w:eastAsia="SimSun" w:hAnsi="Georgia"/>
                <w:szCs w:val="22"/>
              </w:rPr>
            </w:pPr>
            <w:r w:rsidRPr="00BE76AA">
              <w:rPr>
                <w:rFonts w:ascii="Georgia" w:eastAsia="SimSun" w:hAnsi="Georgia" w:cs="Georgia"/>
                <w:snapToGrid/>
                <w:kern w:val="0"/>
                <w:sz w:val="19"/>
                <w:szCs w:val="19"/>
              </w:rPr>
              <w:t xml:space="preserve">Project Abstract: SAP Upgrade is entire Nike wide planned remediation of SAP 4.0 to the new SAP ECC 6.0 application. This is done to reduce system </w:t>
            </w:r>
            <w:r w:rsidR="001A407E" w:rsidRPr="00BE76AA">
              <w:rPr>
                <w:rFonts w:ascii="Georgia" w:eastAsia="SimSun" w:hAnsi="Georgia" w:cs="Georgia"/>
                <w:snapToGrid/>
                <w:kern w:val="0"/>
                <w:sz w:val="19"/>
                <w:szCs w:val="19"/>
              </w:rPr>
              <w:t>c</w:t>
            </w:r>
            <w:r w:rsidRPr="00BE76AA">
              <w:rPr>
                <w:rFonts w:ascii="Georgia" w:eastAsia="SimSun" w:hAnsi="Georgia" w:cs="Georgia"/>
                <w:snapToGrid/>
                <w:kern w:val="0"/>
                <w:sz w:val="19"/>
                <w:szCs w:val="19"/>
              </w:rPr>
              <w:t>ustomizations, to better align with the best practices of the software, change the underlying technical architecture and improve support for data in multiple languages.</w:t>
            </w:r>
          </w:p>
        </w:tc>
      </w:tr>
      <w:tr w:rsidR="00A20F3F" w:rsidRPr="00BE76AA" w14:paraId="583B0FB4" w14:textId="77777777" w:rsidTr="00BE76AA">
        <w:tc>
          <w:tcPr>
            <w:tcW w:w="2358" w:type="dxa"/>
            <w:shd w:val="clear" w:color="auto" w:fill="auto"/>
          </w:tcPr>
          <w:p w14:paraId="454D10C1" w14:textId="77777777" w:rsidR="00904151" w:rsidRPr="00BE76AA" w:rsidRDefault="00904151" w:rsidP="00BE76AA">
            <w:pPr>
              <w:pStyle w:val="Cog-body"/>
              <w:ind w:left="0"/>
              <w:jc w:val="left"/>
              <w:rPr>
                <w:rFonts w:ascii="Georgia" w:hAnsi="Georgia"/>
              </w:rPr>
            </w:pPr>
          </w:p>
          <w:p w14:paraId="3888926E"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2009</w:t>
            </w:r>
          </w:p>
        </w:tc>
        <w:tc>
          <w:tcPr>
            <w:tcW w:w="7218" w:type="dxa"/>
            <w:shd w:val="clear" w:color="auto" w:fill="auto"/>
          </w:tcPr>
          <w:p w14:paraId="6A666963"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75E5FC96" w14:textId="77777777" w:rsidR="00A20F3F" w:rsidRPr="00BE76AA" w:rsidRDefault="00A20F3F" w:rsidP="00BE76AA">
            <w:pPr>
              <w:keepNext w:val="0"/>
              <w:autoSpaceDE w:val="0"/>
              <w:autoSpaceDN w:val="0"/>
              <w:adjustRightInd w:val="0"/>
              <w:jc w:val="both"/>
              <w:rPr>
                <w:rFonts w:ascii="Georgia" w:eastAsia="SimSun" w:hAnsi="Georgia" w:cs="Georgia,Bold"/>
                <w:b/>
                <w:bCs/>
                <w:snapToGrid/>
                <w:kern w:val="0"/>
                <w:sz w:val="19"/>
                <w:szCs w:val="19"/>
              </w:rPr>
            </w:pPr>
            <w:r w:rsidRPr="00BE76AA">
              <w:rPr>
                <w:rFonts w:ascii="Georgia" w:eastAsia="SimSun" w:hAnsi="Georgia" w:cs="Georgia,Bold"/>
                <w:b/>
                <w:bCs/>
                <w:snapToGrid/>
                <w:kern w:val="0"/>
                <w:sz w:val="19"/>
                <w:szCs w:val="19"/>
              </w:rPr>
              <w:t xml:space="preserve">Electronic Invoice, General Motors, Warren, </w:t>
            </w:r>
            <w:proofErr w:type="gramStart"/>
            <w:r w:rsidRPr="00BE76AA">
              <w:rPr>
                <w:rFonts w:ascii="Georgia" w:eastAsia="SimSun" w:hAnsi="Georgia" w:cs="Georgia,Bold"/>
                <w:b/>
                <w:bCs/>
                <w:snapToGrid/>
                <w:kern w:val="0"/>
                <w:sz w:val="19"/>
                <w:szCs w:val="19"/>
              </w:rPr>
              <w:t>MI,USA</w:t>
            </w:r>
            <w:proofErr w:type="gramEnd"/>
          </w:p>
          <w:p w14:paraId="13180FD7" w14:textId="77777777" w:rsidR="009E4FA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Position:</w:t>
            </w:r>
            <w:r w:rsidRPr="00BE76AA">
              <w:rPr>
                <w:rFonts w:ascii="Georgia" w:eastAsia="SimSun" w:hAnsi="Georgia" w:cs="Georgia"/>
                <w:snapToGrid/>
                <w:kern w:val="0"/>
                <w:sz w:val="19"/>
                <w:szCs w:val="19"/>
              </w:rPr>
              <w:t xml:space="preserve"> Technical </w:t>
            </w:r>
            <w:r w:rsidR="009E4FAF" w:rsidRPr="00BE76AA">
              <w:rPr>
                <w:rFonts w:ascii="Georgia" w:eastAsia="SimSun" w:hAnsi="Georgia" w:cs="Georgia"/>
                <w:snapToGrid/>
                <w:kern w:val="0"/>
                <w:sz w:val="19"/>
                <w:szCs w:val="19"/>
              </w:rPr>
              <w:t xml:space="preserve">Lead </w:t>
            </w:r>
          </w:p>
          <w:p w14:paraId="1D245CA3" w14:textId="77777777" w:rsidR="00A20F3F" w:rsidRPr="00BE76AA" w:rsidRDefault="009E4FAF" w:rsidP="00BE76AA">
            <w:pPr>
              <w:keepNext w:val="0"/>
              <w:autoSpaceDE w:val="0"/>
              <w:autoSpaceDN w:val="0"/>
              <w:adjustRightInd w:val="0"/>
              <w:jc w:val="both"/>
              <w:rPr>
                <w:rFonts w:ascii="Georgia" w:eastAsia="SimSun" w:hAnsi="Georgia" w:cs="Georgia"/>
                <w:b/>
                <w:color w:val="000000"/>
                <w:sz w:val="19"/>
                <w:szCs w:val="19"/>
              </w:rPr>
            </w:pPr>
            <w:r w:rsidRPr="00BE76AA">
              <w:rPr>
                <w:rFonts w:ascii="Georgia" w:eastAsia="SimSun" w:hAnsi="Georgia" w:cs="Georgia"/>
                <w:b/>
                <w:snapToGrid/>
                <w:kern w:val="0"/>
                <w:sz w:val="19"/>
                <w:szCs w:val="19"/>
              </w:rPr>
              <w:t>Technology</w:t>
            </w:r>
            <w:r w:rsidR="00A20F3F" w:rsidRPr="00BE76AA">
              <w:rPr>
                <w:rFonts w:ascii="Georgia" w:eastAsia="SimSun" w:hAnsi="Georgia" w:cs="Georgia"/>
                <w:b/>
                <w:snapToGrid/>
                <w:kern w:val="0"/>
                <w:sz w:val="19"/>
                <w:szCs w:val="19"/>
              </w:rPr>
              <w:t xml:space="preserve"> Used:</w:t>
            </w:r>
            <w:r w:rsidR="00A20F3F" w:rsidRPr="00BE76AA">
              <w:rPr>
                <w:rFonts w:ascii="Georgia" w:eastAsia="SimSun" w:hAnsi="Georgia" w:cs="Georgia"/>
                <w:snapToGrid/>
                <w:kern w:val="0"/>
                <w:sz w:val="19"/>
                <w:szCs w:val="19"/>
              </w:rPr>
              <w:t xml:space="preserve"> </w:t>
            </w:r>
            <w:r w:rsidR="00A20F3F" w:rsidRPr="00BE76AA">
              <w:rPr>
                <w:rFonts w:ascii="Georgia" w:eastAsia="SimSun" w:hAnsi="Georgia" w:cs="Georgia"/>
                <w:b/>
                <w:snapToGrid/>
                <w:color w:val="000000"/>
                <w:kern w:val="0"/>
                <w:sz w:val="19"/>
                <w:szCs w:val="19"/>
              </w:rPr>
              <w:t>Java, SOAP, Oracle, PL/SQL, Unix, SAP, Struts</w:t>
            </w:r>
          </w:p>
          <w:p w14:paraId="17028F2B" w14:textId="77777777" w:rsidR="00A20F3F" w:rsidRPr="00BE76AA" w:rsidRDefault="00A20F3F" w:rsidP="00BE76AA">
            <w:pPr>
              <w:keepNext w:val="0"/>
              <w:autoSpaceDE w:val="0"/>
              <w:autoSpaceDN w:val="0"/>
              <w:adjustRightInd w:val="0"/>
              <w:jc w:val="both"/>
              <w:rPr>
                <w:rFonts w:ascii="Georgia" w:eastAsia="SimSun" w:hAnsi="Georgia"/>
                <w:szCs w:val="22"/>
              </w:rPr>
            </w:pPr>
            <w:r w:rsidRPr="00BE76AA">
              <w:rPr>
                <w:rFonts w:ascii="Georgia" w:eastAsia="SimSun" w:hAnsi="Georgia" w:cs="Georgia"/>
                <w:b/>
                <w:snapToGrid/>
                <w:kern w:val="0"/>
                <w:sz w:val="19"/>
                <w:szCs w:val="19"/>
              </w:rPr>
              <w:t>Project Abstract:</w:t>
            </w:r>
            <w:r w:rsidRPr="00BE76AA">
              <w:rPr>
                <w:rFonts w:ascii="Georgia" w:eastAsia="SimSun" w:hAnsi="Georgia" w:cs="Georgia"/>
                <w:snapToGrid/>
                <w:kern w:val="0"/>
                <w:sz w:val="19"/>
                <w:szCs w:val="19"/>
              </w:rPr>
              <w:t xml:space="preserve"> In order to address Local Regulations for Tax Reporting effective on April 2009 is required that all the “invoice self-printers” move to an electronic solution for invoicing and reporting to the SAT (Mexican Taxes Bureau.</w:t>
            </w:r>
          </w:p>
        </w:tc>
      </w:tr>
      <w:tr w:rsidR="00A20F3F" w:rsidRPr="00BE76AA" w14:paraId="55A074EF" w14:textId="77777777" w:rsidTr="00BE76AA">
        <w:tc>
          <w:tcPr>
            <w:tcW w:w="2358" w:type="dxa"/>
            <w:shd w:val="clear" w:color="auto" w:fill="auto"/>
          </w:tcPr>
          <w:p w14:paraId="6CD6573C" w14:textId="77777777" w:rsidR="00904151" w:rsidRPr="00BE76AA" w:rsidRDefault="00904151" w:rsidP="00BE76AA">
            <w:pPr>
              <w:pStyle w:val="Cog-body"/>
              <w:ind w:left="0"/>
              <w:jc w:val="left"/>
              <w:rPr>
                <w:rFonts w:ascii="Georgia" w:hAnsi="Georgia"/>
              </w:rPr>
            </w:pPr>
          </w:p>
          <w:p w14:paraId="75DD99BF"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2008</w:t>
            </w:r>
          </w:p>
        </w:tc>
        <w:tc>
          <w:tcPr>
            <w:tcW w:w="7218" w:type="dxa"/>
            <w:shd w:val="clear" w:color="auto" w:fill="auto"/>
          </w:tcPr>
          <w:p w14:paraId="51602574"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7089B0B9"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Bold"/>
                <w:b/>
                <w:bCs/>
                <w:snapToGrid/>
                <w:kern w:val="0"/>
                <w:sz w:val="19"/>
                <w:szCs w:val="19"/>
              </w:rPr>
              <w:t xml:space="preserve">The Material Global </w:t>
            </w:r>
            <w:r w:rsidR="006E4104" w:rsidRPr="00BE76AA">
              <w:rPr>
                <w:rFonts w:ascii="Georgia" w:eastAsia="SimSun" w:hAnsi="Georgia" w:cs="Georgia,Bold"/>
                <w:b/>
                <w:bCs/>
                <w:snapToGrid/>
                <w:kern w:val="0"/>
                <w:sz w:val="19"/>
                <w:szCs w:val="19"/>
              </w:rPr>
              <w:t>Optimization World</w:t>
            </w:r>
            <w:r w:rsidRPr="00BE76AA">
              <w:rPr>
                <w:rFonts w:ascii="Georgia" w:eastAsia="SimSun" w:hAnsi="Georgia" w:cs="Georgia,Bold"/>
                <w:b/>
                <w:bCs/>
                <w:snapToGrid/>
                <w:kern w:val="0"/>
                <w:sz w:val="19"/>
                <w:szCs w:val="19"/>
              </w:rPr>
              <w:t xml:space="preserve"> Book </w:t>
            </w:r>
            <w:proofErr w:type="gramStart"/>
            <w:r w:rsidRPr="00BE76AA">
              <w:rPr>
                <w:rFonts w:ascii="Georgia" w:eastAsia="SimSun" w:hAnsi="Georgia" w:cs="Georgia,Bold"/>
                <w:b/>
                <w:bCs/>
                <w:snapToGrid/>
                <w:kern w:val="0"/>
                <w:sz w:val="19"/>
                <w:szCs w:val="19"/>
              </w:rPr>
              <w:t>( MGOWB</w:t>
            </w:r>
            <w:proofErr w:type="gramEnd"/>
            <w:r w:rsidRPr="00BE76AA">
              <w:rPr>
                <w:rFonts w:ascii="Georgia" w:eastAsia="SimSun" w:hAnsi="Georgia" w:cs="Georgia,Bold"/>
                <w:b/>
                <w:bCs/>
                <w:snapToGrid/>
                <w:kern w:val="0"/>
                <w:sz w:val="19"/>
                <w:szCs w:val="19"/>
              </w:rPr>
              <w:t>), General Motors,</w:t>
            </w:r>
            <w:r w:rsidR="001A407E" w:rsidRPr="00BE76AA">
              <w:rPr>
                <w:rFonts w:ascii="Georgia,Bold" w:eastAsia="SimSun" w:hAnsi="Georgia,Bold" w:cs="Georgia,Bold"/>
                <w:b/>
                <w:bCs/>
                <w:snapToGrid/>
                <w:kern w:val="0"/>
                <w:sz w:val="19"/>
                <w:szCs w:val="19"/>
              </w:rPr>
              <w:t xml:space="preserve"> </w:t>
            </w:r>
            <w:r w:rsidR="001A407E" w:rsidRPr="00BE76AA">
              <w:rPr>
                <w:rFonts w:ascii="Georgia" w:eastAsia="SimSun" w:hAnsi="Georgia" w:cs="Georgia"/>
                <w:snapToGrid/>
                <w:kern w:val="0"/>
                <w:sz w:val="19"/>
                <w:szCs w:val="19"/>
              </w:rPr>
              <w:t>Warren, MI, USA</w:t>
            </w:r>
          </w:p>
          <w:p w14:paraId="6D4DA463"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proofErr w:type="gramStart"/>
            <w:r w:rsidRPr="00BE76AA">
              <w:rPr>
                <w:rFonts w:ascii="Georgia" w:eastAsia="SimSun" w:hAnsi="Georgia" w:cs="Georgia"/>
                <w:b/>
                <w:snapToGrid/>
                <w:kern w:val="0"/>
                <w:sz w:val="19"/>
                <w:szCs w:val="19"/>
              </w:rPr>
              <w:t>Position :</w:t>
            </w:r>
            <w:proofErr w:type="gramEnd"/>
            <w:r w:rsidRPr="00BE76AA">
              <w:rPr>
                <w:rFonts w:ascii="Georgia" w:eastAsia="SimSun" w:hAnsi="Georgia" w:cs="Georgia"/>
                <w:snapToGrid/>
                <w:kern w:val="0"/>
                <w:sz w:val="19"/>
                <w:szCs w:val="19"/>
              </w:rPr>
              <w:t xml:space="preserve"> Technical Lead</w:t>
            </w:r>
          </w:p>
          <w:p w14:paraId="56A85B7B"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Java, SOAP, Oracle, PL/SQL, Unix, Struts.</w:t>
            </w:r>
          </w:p>
          <w:p w14:paraId="13CA5EB8" w14:textId="77777777" w:rsidR="00A20F3F" w:rsidRPr="00BE76AA" w:rsidRDefault="00A20F3F" w:rsidP="00BE76AA">
            <w:pPr>
              <w:keepNext w:val="0"/>
              <w:autoSpaceDE w:val="0"/>
              <w:autoSpaceDN w:val="0"/>
              <w:adjustRightInd w:val="0"/>
              <w:jc w:val="both"/>
              <w:rPr>
                <w:rFonts w:ascii="Georgia,Bold" w:eastAsia="SimSun" w:hAnsi="Georgia,Bold" w:cs="Georgia,Bold"/>
                <w:b/>
                <w:bCs/>
                <w:snapToGrid/>
                <w:kern w:val="0"/>
                <w:sz w:val="19"/>
                <w:szCs w:val="19"/>
              </w:rPr>
            </w:pPr>
            <w:r w:rsidRPr="00BE76AA">
              <w:rPr>
                <w:rFonts w:ascii="Georgia" w:eastAsia="SimSun" w:hAnsi="Georgia" w:cs="Georgia"/>
                <w:snapToGrid/>
                <w:kern w:val="0"/>
                <w:sz w:val="19"/>
                <w:szCs w:val="19"/>
              </w:rPr>
              <w:t>Project Abstract: The Material Global Optimization (MGO) system is the common</w:t>
            </w:r>
            <w:r w:rsidR="001A407E" w:rsidRPr="00BE76AA">
              <w:rPr>
                <w:rFonts w:ascii="Georgia" w:eastAsia="SimSun" w:hAnsi="Georgia" w:cs="Georgia"/>
                <w:snapToGrid/>
                <w:kern w:val="0"/>
                <w:sz w:val="19"/>
                <w:szCs w:val="19"/>
              </w:rPr>
              <w:t xml:space="preserve"> materials</w:t>
            </w:r>
            <w:r w:rsidRPr="00BE76AA">
              <w:rPr>
                <w:rFonts w:ascii="Georgia" w:eastAsia="SimSun" w:hAnsi="Georgia" w:cs="Georgia"/>
                <w:snapToGrid/>
                <w:kern w:val="0"/>
                <w:sz w:val="19"/>
                <w:szCs w:val="19"/>
              </w:rPr>
              <w:t xml:space="preserve"> management system developed for General Motors (GM), including Assembly (MGO-A) supporting GM assembly plants and centra</w:t>
            </w:r>
            <w:r w:rsidR="001E24E8" w:rsidRPr="00BE76AA">
              <w:rPr>
                <w:rFonts w:ascii="Georgia" w:eastAsia="SimSun" w:hAnsi="Georgia" w:cs="Georgia"/>
                <w:snapToGrid/>
                <w:kern w:val="0"/>
                <w:sz w:val="19"/>
                <w:szCs w:val="19"/>
              </w:rPr>
              <w:t xml:space="preserve">l offices and </w:t>
            </w:r>
            <w:r w:rsidR="00EA5CE5" w:rsidRPr="00BE76AA">
              <w:rPr>
                <w:rFonts w:ascii="Georgia" w:eastAsia="SimSun" w:hAnsi="Georgia" w:cs="Georgia"/>
                <w:snapToGrid/>
                <w:kern w:val="0"/>
                <w:sz w:val="19"/>
                <w:szCs w:val="19"/>
              </w:rPr>
              <w:t>Components supporting</w:t>
            </w:r>
            <w:r w:rsidRPr="00BE76AA">
              <w:rPr>
                <w:rFonts w:ascii="Georgia" w:eastAsia="SimSun" w:hAnsi="Georgia" w:cs="Georgia"/>
                <w:snapToGrid/>
                <w:kern w:val="0"/>
                <w:sz w:val="19"/>
                <w:szCs w:val="19"/>
              </w:rPr>
              <w:t xml:space="preserve"> GM component manufacturing plants and divisions.</w:t>
            </w:r>
          </w:p>
        </w:tc>
      </w:tr>
      <w:tr w:rsidR="00A20F3F" w:rsidRPr="00BE76AA" w14:paraId="23C4E036" w14:textId="77777777" w:rsidTr="00BE76AA">
        <w:tc>
          <w:tcPr>
            <w:tcW w:w="2358" w:type="dxa"/>
            <w:shd w:val="clear" w:color="auto" w:fill="auto"/>
          </w:tcPr>
          <w:p w14:paraId="07B2E898" w14:textId="77777777" w:rsidR="00904151" w:rsidRPr="00BE76AA" w:rsidRDefault="00904151" w:rsidP="00BE76AA">
            <w:pPr>
              <w:pStyle w:val="Cog-body"/>
              <w:ind w:left="0"/>
              <w:jc w:val="left"/>
              <w:rPr>
                <w:rFonts w:ascii="Georgia" w:hAnsi="Georgia"/>
              </w:rPr>
            </w:pPr>
          </w:p>
          <w:p w14:paraId="7591B4AE"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2006</w:t>
            </w:r>
          </w:p>
        </w:tc>
        <w:tc>
          <w:tcPr>
            <w:tcW w:w="7218" w:type="dxa"/>
            <w:shd w:val="clear" w:color="auto" w:fill="auto"/>
          </w:tcPr>
          <w:p w14:paraId="71CD7084"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71627B26"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Bold"/>
                <w:b/>
                <w:bCs/>
                <w:snapToGrid/>
                <w:kern w:val="0"/>
                <w:sz w:val="19"/>
                <w:szCs w:val="19"/>
              </w:rPr>
              <w:t>Global Financial Indirect Material Solutions (GFIMS),</w:t>
            </w:r>
            <w:r w:rsidRPr="00BE76AA">
              <w:rPr>
                <w:rFonts w:ascii="Georgia,Bold" w:eastAsia="SimSun" w:hAnsi="Georgia,Bold" w:cs="Georgia,Bold"/>
                <w:b/>
                <w:bCs/>
                <w:snapToGrid/>
                <w:kern w:val="0"/>
                <w:sz w:val="19"/>
                <w:szCs w:val="19"/>
              </w:rPr>
              <w:t xml:space="preserve"> </w:t>
            </w:r>
            <w:r w:rsidRPr="00BE76AA">
              <w:rPr>
                <w:rFonts w:ascii="Georgia" w:eastAsia="SimSun" w:hAnsi="Georgia" w:cs="Georgia"/>
                <w:snapToGrid/>
                <w:kern w:val="0"/>
                <w:sz w:val="19"/>
                <w:szCs w:val="19"/>
              </w:rPr>
              <w:t>Shanghai, China</w:t>
            </w:r>
          </w:p>
          <w:p w14:paraId="6A1B631A"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Position:</w:t>
            </w:r>
            <w:r w:rsidRPr="00BE76AA">
              <w:rPr>
                <w:rFonts w:ascii="Georgia" w:eastAsia="SimSun" w:hAnsi="Georgia" w:cs="Georgia"/>
                <w:snapToGrid/>
                <w:kern w:val="0"/>
                <w:sz w:val="19"/>
                <w:szCs w:val="19"/>
              </w:rPr>
              <w:t xml:space="preserve"> Technical Lead.</w:t>
            </w:r>
          </w:p>
          <w:p w14:paraId="37B5D7DA"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Technology Used:</w:t>
            </w:r>
            <w:r w:rsidRPr="00BE76AA">
              <w:rPr>
                <w:rFonts w:ascii="Georgia" w:eastAsia="SimSun" w:hAnsi="Georgia" w:cs="Georgia"/>
                <w:snapToGrid/>
                <w:kern w:val="0"/>
                <w:sz w:val="19"/>
                <w:szCs w:val="19"/>
              </w:rPr>
              <w:t xml:space="preserve"> Java, JMS, Oracle, PL/SQL, Unix, Struts.</w:t>
            </w:r>
          </w:p>
          <w:p w14:paraId="5626A641" w14:textId="77777777" w:rsidR="00A20F3F" w:rsidRPr="00BE76AA" w:rsidRDefault="00A20F3F" w:rsidP="00BE76AA">
            <w:pPr>
              <w:keepNext w:val="0"/>
              <w:autoSpaceDE w:val="0"/>
              <w:autoSpaceDN w:val="0"/>
              <w:adjustRightInd w:val="0"/>
              <w:jc w:val="both"/>
              <w:rPr>
                <w:rFonts w:ascii="Georgia,Bold" w:eastAsia="SimSun" w:hAnsi="Georgia,Bold" w:cs="Georgia,Bold"/>
                <w:b/>
                <w:bCs/>
                <w:snapToGrid/>
                <w:kern w:val="0"/>
                <w:sz w:val="19"/>
                <w:szCs w:val="19"/>
              </w:rPr>
            </w:pPr>
            <w:r w:rsidRPr="00BE76AA">
              <w:rPr>
                <w:rFonts w:ascii="Georgia" w:eastAsia="SimSun" w:hAnsi="Georgia" w:cs="Georgia"/>
                <w:snapToGrid/>
                <w:kern w:val="0"/>
                <w:sz w:val="19"/>
                <w:szCs w:val="19"/>
              </w:rPr>
              <w:t>Project Abstract: GM Finance and Indirect Materials processes used to have many</w:t>
            </w:r>
            <w:r w:rsidR="000A4493" w:rsidRPr="00BE76AA">
              <w:rPr>
                <w:rFonts w:ascii="Georgia" w:eastAsia="SimSun" w:hAnsi="Georgia" w:cs="Georgia"/>
                <w:snapToGrid/>
                <w:kern w:val="0"/>
                <w:sz w:val="19"/>
                <w:szCs w:val="19"/>
              </w:rPr>
              <w:t xml:space="preserve"> </w:t>
            </w:r>
            <w:r w:rsidRPr="00BE76AA">
              <w:rPr>
                <w:rFonts w:ascii="Georgia" w:eastAsia="SimSun" w:hAnsi="Georgia" w:cs="Georgia"/>
                <w:snapToGrid/>
                <w:kern w:val="0"/>
                <w:sz w:val="19"/>
                <w:szCs w:val="19"/>
              </w:rPr>
              <w:t>disparate legacy systems. The goal is to have a common integrated system by replacing some of the existing legacy systems with SAP suite of applications. The development of the global Indirect Materials so</w:t>
            </w:r>
            <w:r w:rsidR="000A4493" w:rsidRPr="00BE76AA">
              <w:rPr>
                <w:rFonts w:ascii="Georgia" w:eastAsia="SimSun" w:hAnsi="Georgia" w:cs="Georgia"/>
                <w:snapToGrid/>
                <w:kern w:val="0"/>
                <w:sz w:val="19"/>
                <w:szCs w:val="19"/>
              </w:rPr>
              <w:t>lution will launch off the GIMS</w:t>
            </w:r>
            <w:r w:rsidR="00904151" w:rsidRPr="00BE76AA">
              <w:rPr>
                <w:rFonts w:ascii="Georgia" w:eastAsia="SimSun" w:hAnsi="Georgia" w:cs="Georgia"/>
                <w:snapToGrid/>
                <w:kern w:val="0"/>
                <w:sz w:val="19"/>
                <w:szCs w:val="19"/>
              </w:rPr>
              <w:t>.</w:t>
            </w:r>
          </w:p>
        </w:tc>
      </w:tr>
      <w:tr w:rsidR="00A20F3F" w:rsidRPr="00BE76AA" w14:paraId="36661C88" w14:textId="77777777" w:rsidTr="00BE76AA">
        <w:tc>
          <w:tcPr>
            <w:tcW w:w="2358" w:type="dxa"/>
            <w:shd w:val="clear" w:color="auto" w:fill="auto"/>
          </w:tcPr>
          <w:p w14:paraId="52DA2DDD" w14:textId="77777777" w:rsidR="00904151" w:rsidRPr="00BE76AA" w:rsidRDefault="00904151" w:rsidP="00BE76AA">
            <w:pPr>
              <w:pStyle w:val="Cog-body"/>
              <w:ind w:left="0"/>
              <w:jc w:val="left"/>
              <w:rPr>
                <w:rFonts w:ascii="Georgia" w:hAnsi="Georgia"/>
              </w:rPr>
            </w:pPr>
          </w:p>
          <w:p w14:paraId="171E649C" w14:textId="77777777" w:rsidR="00A20F3F" w:rsidRPr="00BE76AA" w:rsidRDefault="00A20F3F" w:rsidP="00BE76AA">
            <w:pPr>
              <w:pStyle w:val="Cog-body"/>
              <w:ind w:left="0"/>
              <w:jc w:val="left"/>
              <w:rPr>
                <w:rFonts w:ascii="Georgia" w:eastAsia="SimSun" w:hAnsi="Georgia"/>
                <w:szCs w:val="22"/>
              </w:rPr>
            </w:pPr>
            <w:r w:rsidRPr="00BE76AA">
              <w:rPr>
                <w:rFonts w:ascii="Georgia" w:hAnsi="Georgia"/>
              </w:rPr>
              <w:t>2004</w:t>
            </w:r>
          </w:p>
        </w:tc>
        <w:tc>
          <w:tcPr>
            <w:tcW w:w="7218" w:type="dxa"/>
            <w:shd w:val="clear" w:color="auto" w:fill="auto"/>
          </w:tcPr>
          <w:p w14:paraId="040668AD" w14:textId="77777777" w:rsidR="00904151" w:rsidRPr="00BE76AA" w:rsidRDefault="00904151" w:rsidP="00BE76AA">
            <w:pPr>
              <w:keepNext w:val="0"/>
              <w:autoSpaceDE w:val="0"/>
              <w:autoSpaceDN w:val="0"/>
              <w:adjustRightInd w:val="0"/>
              <w:jc w:val="both"/>
              <w:rPr>
                <w:rFonts w:ascii="Georgia,Bold" w:eastAsia="SimSun" w:hAnsi="Georgia,Bold" w:cs="Georgia,Bold"/>
                <w:b/>
                <w:bCs/>
                <w:snapToGrid/>
                <w:kern w:val="0"/>
                <w:sz w:val="19"/>
                <w:szCs w:val="19"/>
              </w:rPr>
            </w:pPr>
          </w:p>
          <w:p w14:paraId="04EA6A93"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Bold"/>
                <w:b/>
                <w:bCs/>
                <w:snapToGrid/>
                <w:kern w:val="0"/>
                <w:sz w:val="19"/>
                <w:szCs w:val="19"/>
              </w:rPr>
              <w:t>Global Smart Link Solutions (GSS) Global Dealership Portal (GDP), GMAC,</w:t>
            </w:r>
            <w:r w:rsidR="009E4FAF" w:rsidRPr="00BE76AA">
              <w:rPr>
                <w:rFonts w:ascii="Georgia" w:eastAsia="SimSun" w:hAnsi="Georgia" w:cs="Georgia,Bold"/>
                <w:b/>
                <w:bCs/>
                <w:snapToGrid/>
                <w:kern w:val="0"/>
                <w:sz w:val="19"/>
                <w:szCs w:val="19"/>
              </w:rPr>
              <w:t xml:space="preserve"> </w:t>
            </w:r>
            <w:proofErr w:type="spellStart"/>
            <w:r w:rsidRPr="00BE76AA">
              <w:rPr>
                <w:rFonts w:ascii="Georgia" w:eastAsia="SimSun" w:hAnsi="Georgia" w:cs="Georgia"/>
                <w:snapToGrid/>
                <w:kern w:val="0"/>
                <w:sz w:val="19"/>
                <w:szCs w:val="19"/>
              </w:rPr>
              <w:t>Luton</w:t>
            </w:r>
            <w:proofErr w:type="spellEnd"/>
            <w:r w:rsidRPr="00BE76AA">
              <w:rPr>
                <w:rFonts w:ascii="Georgia" w:eastAsia="SimSun" w:hAnsi="Georgia" w:cs="Georgia"/>
                <w:snapToGrid/>
                <w:kern w:val="0"/>
                <w:sz w:val="19"/>
                <w:szCs w:val="19"/>
              </w:rPr>
              <w:t>, UK</w:t>
            </w:r>
          </w:p>
          <w:p w14:paraId="300745F2" w14:textId="77777777" w:rsidR="001A407E"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b/>
                <w:snapToGrid/>
                <w:kern w:val="0"/>
                <w:sz w:val="19"/>
                <w:szCs w:val="19"/>
              </w:rPr>
              <w:t xml:space="preserve">Position: </w:t>
            </w:r>
            <w:r w:rsidRPr="00BE76AA">
              <w:rPr>
                <w:rFonts w:ascii="Georgia" w:eastAsia="SimSun" w:hAnsi="Georgia" w:cs="Georgia"/>
                <w:snapToGrid/>
                <w:kern w:val="0"/>
                <w:sz w:val="19"/>
                <w:szCs w:val="19"/>
              </w:rPr>
              <w:t>SR Developer.</w:t>
            </w:r>
          </w:p>
          <w:p w14:paraId="221325C4" w14:textId="77777777" w:rsidR="00A20F3F" w:rsidRPr="00BE76AA" w:rsidRDefault="00A20F3F" w:rsidP="00BE76AA">
            <w:pPr>
              <w:keepNext w:val="0"/>
              <w:autoSpaceDE w:val="0"/>
              <w:autoSpaceDN w:val="0"/>
              <w:adjustRightInd w:val="0"/>
              <w:jc w:val="both"/>
              <w:rPr>
                <w:rFonts w:ascii="Georgia" w:eastAsia="SimSun" w:hAnsi="Georgia" w:cs="Georgia"/>
                <w:snapToGrid/>
                <w:kern w:val="0"/>
                <w:sz w:val="19"/>
                <w:szCs w:val="19"/>
              </w:rPr>
            </w:pPr>
            <w:r w:rsidRPr="00BE76AA">
              <w:rPr>
                <w:rFonts w:ascii="Georgia" w:eastAsia="SimSun" w:hAnsi="Georgia" w:cs="Georgia"/>
                <w:snapToGrid/>
                <w:kern w:val="0"/>
                <w:sz w:val="19"/>
                <w:szCs w:val="19"/>
              </w:rPr>
              <w:t>Technology Used: Java, SOAP, Oracle, PL/SQL, Unix, JAVA Caps, PRPC v4.</w:t>
            </w:r>
          </w:p>
          <w:p w14:paraId="539C834E" w14:textId="77777777" w:rsidR="00A20F3F" w:rsidRPr="00BE76AA" w:rsidRDefault="00A20F3F" w:rsidP="00BE76AA">
            <w:pPr>
              <w:keepNext w:val="0"/>
              <w:autoSpaceDE w:val="0"/>
              <w:autoSpaceDN w:val="0"/>
              <w:adjustRightInd w:val="0"/>
              <w:jc w:val="both"/>
              <w:rPr>
                <w:rFonts w:ascii="Georgia,Bold" w:eastAsia="SimSun" w:hAnsi="Georgia,Bold" w:cs="Georgia,Bold"/>
                <w:b/>
                <w:bCs/>
                <w:snapToGrid/>
                <w:kern w:val="0"/>
                <w:sz w:val="19"/>
                <w:szCs w:val="19"/>
              </w:rPr>
            </w:pPr>
            <w:r w:rsidRPr="00BE76AA">
              <w:rPr>
                <w:rFonts w:ascii="Georgia" w:eastAsia="SimSun" w:hAnsi="Georgia" w:cs="Georgia"/>
                <w:snapToGrid/>
                <w:kern w:val="0"/>
                <w:sz w:val="19"/>
                <w:szCs w:val="19"/>
              </w:rPr>
              <w:t>Project Abstract: Global Smart Link Solution (GSS) is intended to provide an integrated framework that will facilitate GMAC dealers to access business process and data in existing enterprise legacy applications / databases. GSS will be accessible via a user-friendly web interface.</w:t>
            </w:r>
          </w:p>
        </w:tc>
      </w:tr>
    </w:tbl>
    <w:p w14:paraId="0661550B" w14:textId="77777777" w:rsidR="00A20F3F" w:rsidRDefault="00A20F3F" w:rsidP="00FD5A53">
      <w:pPr>
        <w:pStyle w:val="Cog-H3a"/>
        <w:spacing w:line="240" w:lineRule="auto"/>
      </w:pPr>
    </w:p>
    <w:p w14:paraId="5F082CFC" w14:textId="77777777" w:rsidR="00EF5809" w:rsidRPr="00765802" w:rsidRDefault="00EF5809" w:rsidP="00EF5809">
      <w:pPr>
        <w:pStyle w:val="Cog-H3a"/>
        <w:rPr>
          <w:rFonts w:ascii="Georgia" w:hAnsi="Georgia"/>
        </w:rPr>
      </w:pPr>
      <w:r w:rsidRPr="00EF5809">
        <w:rPr>
          <w:rFonts w:ascii="Georgia" w:hAnsi="Georgia"/>
        </w:rPr>
        <w:t>Achievements/Awards</w:t>
      </w:r>
    </w:p>
    <w:tbl>
      <w:tblPr>
        <w:tblW w:w="0" w:type="auto"/>
        <w:tblLayout w:type="fixed"/>
        <w:tblLook w:val="0000" w:firstRow="0" w:lastRow="0" w:firstColumn="0" w:lastColumn="0" w:noHBand="0" w:noVBand="0"/>
      </w:tblPr>
      <w:tblGrid>
        <w:gridCol w:w="2358"/>
        <w:gridCol w:w="7200"/>
      </w:tblGrid>
      <w:tr w:rsidR="00EF5809" w:rsidRPr="00765802" w14:paraId="6D563C0B" w14:textId="77777777" w:rsidTr="00EF5809">
        <w:trPr>
          <w:cantSplit/>
        </w:trPr>
        <w:tc>
          <w:tcPr>
            <w:tcW w:w="2358" w:type="dxa"/>
            <w:shd w:val="clear" w:color="auto" w:fill="auto"/>
          </w:tcPr>
          <w:p w14:paraId="57B29CE8" w14:textId="77777777" w:rsidR="00EF5809" w:rsidRPr="00765802" w:rsidRDefault="00EF5809" w:rsidP="00BE76AA">
            <w:pPr>
              <w:pStyle w:val="Cog-body"/>
              <w:ind w:left="0"/>
              <w:jc w:val="left"/>
              <w:rPr>
                <w:rFonts w:ascii="Georgia" w:hAnsi="Georgia"/>
                <w:b/>
              </w:rPr>
            </w:pPr>
          </w:p>
        </w:tc>
        <w:tc>
          <w:tcPr>
            <w:tcW w:w="7200" w:type="dxa"/>
            <w:shd w:val="clear" w:color="auto" w:fill="auto"/>
          </w:tcPr>
          <w:p w14:paraId="7A3A568E" w14:textId="00CD7FF5" w:rsidR="00EF5809" w:rsidRDefault="00EF5809"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Received </w:t>
            </w:r>
            <w:r>
              <w:rPr>
                <w:rFonts w:ascii="Georgia,Bold" w:hAnsi="Georgia,Bold" w:cs="Georgia,Bold"/>
                <w:b/>
                <w:bCs/>
                <w:snapToGrid/>
                <w:kern w:val="0"/>
                <w:sz w:val="19"/>
                <w:szCs w:val="19"/>
              </w:rPr>
              <w:t xml:space="preserve">Beyond and Above </w:t>
            </w:r>
            <w:r>
              <w:rPr>
                <w:rFonts w:ascii="Georgia" w:hAnsi="Georgia" w:cs="Georgia"/>
                <w:snapToGrid/>
                <w:kern w:val="0"/>
                <w:sz w:val="19"/>
                <w:szCs w:val="19"/>
              </w:rPr>
              <w:t>Award at Januaray,2016</w:t>
            </w:r>
          </w:p>
          <w:p w14:paraId="2B178378" w14:textId="77777777" w:rsidR="00EF5809" w:rsidRDefault="00EF5809"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Received </w:t>
            </w:r>
            <w:r>
              <w:rPr>
                <w:rFonts w:ascii="Georgia,Bold" w:hAnsi="Georgia,Bold" w:cs="Georgia,Bold"/>
                <w:b/>
                <w:bCs/>
                <w:snapToGrid/>
                <w:kern w:val="0"/>
                <w:sz w:val="19"/>
                <w:szCs w:val="19"/>
              </w:rPr>
              <w:t xml:space="preserve">Technical Excellence </w:t>
            </w:r>
            <w:r>
              <w:rPr>
                <w:rFonts w:ascii="Georgia" w:hAnsi="Georgia" w:cs="Georgia"/>
                <w:snapToGrid/>
                <w:kern w:val="0"/>
                <w:sz w:val="19"/>
                <w:szCs w:val="19"/>
              </w:rPr>
              <w:t>Award for the Successful rollout of MTN Next</w:t>
            </w:r>
          </w:p>
          <w:p w14:paraId="401B4C10" w14:textId="77777777" w:rsidR="00EF5809" w:rsidRDefault="00EF5809"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Project from Wipro – </w:t>
            </w:r>
            <w:proofErr w:type="gramStart"/>
            <w:r>
              <w:rPr>
                <w:rFonts w:ascii="Georgia" w:hAnsi="Georgia" w:cs="Georgia"/>
                <w:snapToGrid/>
                <w:kern w:val="0"/>
                <w:sz w:val="19"/>
                <w:szCs w:val="19"/>
              </w:rPr>
              <w:t>Sept,</w:t>
            </w:r>
            <w:proofErr w:type="gramEnd"/>
            <w:r>
              <w:rPr>
                <w:rFonts w:ascii="Georgia" w:hAnsi="Georgia" w:cs="Georgia"/>
                <w:snapToGrid/>
                <w:kern w:val="0"/>
                <w:sz w:val="19"/>
                <w:szCs w:val="19"/>
              </w:rPr>
              <w:t xml:space="preserve"> 2013</w:t>
            </w:r>
          </w:p>
          <w:p w14:paraId="7241E7DD" w14:textId="77777777" w:rsidR="00EF5809" w:rsidRDefault="00EF5809"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Received </w:t>
            </w:r>
            <w:r>
              <w:rPr>
                <w:rFonts w:ascii="Georgia,Bold" w:hAnsi="Georgia,Bold" w:cs="Georgia,Bold"/>
                <w:b/>
                <w:bCs/>
                <w:snapToGrid/>
                <w:kern w:val="0"/>
                <w:sz w:val="19"/>
                <w:szCs w:val="19"/>
              </w:rPr>
              <w:t xml:space="preserve">CES roll of Honor Award </w:t>
            </w:r>
            <w:r>
              <w:rPr>
                <w:rFonts w:ascii="Georgia" w:hAnsi="Georgia" w:cs="Georgia"/>
                <w:snapToGrid/>
                <w:kern w:val="0"/>
                <w:sz w:val="19"/>
                <w:szCs w:val="19"/>
              </w:rPr>
              <w:t xml:space="preserve">from Wipro – </w:t>
            </w:r>
            <w:proofErr w:type="gramStart"/>
            <w:r>
              <w:rPr>
                <w:rFonts w:ascii="Georgia" w:hAnsi="Georgia" w:cs="Georgia"/>
                <w:snapToGrid/>
                <w:kern w:val="0"/>
                <w:sz w:val="19"/>
                <w:szCs w:val="19"/>
              </w:rPr>
              <w:t>Jul,</w:t>
            </w:r>
            <w:proofErr w:type="gramEnd"/>
            <w:r>
              <w:rPr>
                <w:rFonts w:ascii="Georgia" w:hAnsi="Georgia" w:cs="Georgia"/>
                <w:snapToGrid/>
                <w:kern w:val="0"/>
                <w:sz w:val="19"/>
                <w:szCs w:val="19"/>
              </w:rPr>
              <w:t xml:space="preserve"> 2013.</w:t>
            </w:r>
          </w:p>
          <w:p w14:paraId="6568F242" w14:textId="77777777" w:rsidR="00EF5809" w:rsidRDefault="00EF5809"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Received Feather </w:t>
            </w:r>
            <w:proofErr w:type="gramStart"/>
            <w:r>
              <w:rPr>
                <w:rFonts w:ascii="Georgia" w:hAnsi="Georgia" w:cs="Georgia"/>
                <w:snapToGrid/>
                <w:kern w:val="0"/>
                <w:sz w:val="19"/>
                <w:szCs w:val="19"/>
              </w:rPr>
              <w:t>In</w:t>
            </w:r>
            <w:proofErr w:type="gramEnd"/>
            <w:r>
              <w:rPr>
                <w:rFonts w:ascii="Georgia" w:hAnsi="Georgia" w:cs="Georgia"/>
                <w:snapToGrid/>
                <w:kern w:val="0"/>
                <w:sz w:val="19"/>
                <w:szCs w:val="19"/>
              </w:rPr>
              <w:t xml:space="preserve"> My Cap Award for the Successful implementation of Nike</w:t>
            </w:r>
          </w:p>
          <w:p w14:paraId="0622BA40" w14:textId="77777777" w:rsidR="00EF5809" w:rsidRDefault="00EF5809"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SAP Upgrade Project from Wipro Technologies – </w:t>
            </w:r>
            <w:proofErr w:type="gramStart"/>
            <w:r>
              <w:rPr>
                <w:rFonts w:ascii="Georgia" w:hAnsi="Georgia" w:cs="Georgia"/>
                <w:snapToGrid/>
                <w:kern w:val="0"/>
                <w:sz w:val="19"/>
                <w:szCs w:val="19"/>
              </w:rPr>
              <w:t>Sep,</w:t>
            </w:r>
            <w:proofErr w:type="gramEnd"/>
            <w:r>
              <w:rPr>
                <w:rFonts w:ascii="Georgia" w:hAnsi="Georgia" w:cs="Georgia"/>
                <w:snapToGrid/>
                <w:kern w:val="0"/>
                <w:sz w:val="19"/>
                <w:szCs w:val="19"/>
              </w:rPr>
              <w:t xml:space="preserve"> 2012</w:t>
            </w:r>
          </w:p>
          <w:p w14:paraId="7D4FEEC8" w14:textId="77777777" w:rsidR="00EF5809" w:rsidRDefault="00EF5809" w:rsidP="001E24E8">
            <w:pPr>
              <w:keepNext w:val="0"/>
              <w:autoSpaceDE w:val="0"/>
              <w:autoSpaceDN w:val="0"/>
              <w:adjustRightInd w:val="0"/>
              <w:jc w:val="both"/>
              <w:rPr>
                <w:rFonts w:ascii="Georgia" w:hAnsi="Georgia" w:cs="Georgia"/>
                <w:snapToGrid/>
                <w:kern w:val="0"/>
                <w:sz w:val="19"/>
                <w:szCs w:val="19"/>
              </w:rPr>
            </w:pPr>
            <w:r>
              <w:rPr>
                <w:rFonts w:ascii="Georgia,Bold" w:hAnsi="Georgia,Bold" w:cs="Georgia,Bold"/>
                <w:b/>
                <w:bCs/>
                <w:snapToGrid/>
                <w:kern w:val="0"/>
                <w:sz w:val="19"/>
                <w:szCs w:val="19"/>
              </w:rPr>
              <w:t xml:space="preserve">FIMC </w:t>
            </w:r>
            <w:r>
              <w:rPr>
                <w:rFonts w:ascii="Georgia" w:hAnsi="Georgia" w:cs="Georgia"/>
                <w:snapToGrid/>
                <w:kern w:val="0"/>
                <w:sz w:val="19"/>
                <w:szCs w:val="19"/>
              </w:rPr>
              <w:t>award received for successful implementation of GFIMS Project from</w:t>
            </w:r>
          </w:p>
          <w:p w14:paraId="7E885E12" w14:textId="3E3A7C06" w:rsidR="00EF5809" w:rsidRDefault="006D1404"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Infosys</w:t>
            </w:r>
            <w:r w:rsidR="00EF5809">
              <w:rPr>
                <w:rFonts w:ascii="Georgia" w:hAnsi="Georgia" w:cs="Georgia"/>
                <w:snapToGrid/>
                <w:kern w:val="0"/>
                <w:sz w:val="19"/>
                <w:szCs w:val="19"/>
              </w:rPr>
              <w:t xml:space="preserve"> Technologies - </w:t>
            </w:r>
            <w:proofErr w:type="gramStart"/>
            <w:r w:rsidR="00EF5809">
              <w:rPr>
                <w:rFonts w:ascii="Georgia" w:hAnsi="Georgia" w:cs="Georgia"/>
                <w:snapToGrid/>
                <w:kern w:val="0"/>
                <w:sz w:val="19"/>
                <w:szCs w:val="19"/>
              </w:rPr>
              <w:t>Jun,</w:t>
            </w:r>
            <w:proofErr w:type="gramEnd"/>
            <w:r w:rsidR="00EF5809">
              <w:rPr>
                <w:rFonts w:ascii="Georgia" w:hAnsi="Georgia" w:cs="Georgia"/>
                <w:snapToGrid/>
                <w:kern w:val="0"/>
                <w:sz w:val="19"/>
                <w:szCs w:val="19"/>
              </w:rPr>
              <w:t xml:space="preserve"> 2008</w:t>
            </w:r>
          </w:p>
          <w:p w14:paraId="508DDCA3" w14:textId="18CBE222" w:rsidR="001E24E8" w:rsidRPr="001E24E8" w:rsidRDefault="00EF5809" w:rsidP="001E24E8">
            <w:pPr>
              <w:keepNext w:val="0"/>
              <w:autoSpaceDE w:val="0"/>
              <w:autoSpaceDN w:val="0"/>
              <w:adjustRightInd w:val="0"/>
              <w:jc w:val="both"/>
              <w:rPr>
                <w:rFonts w:ascii="Georgia" w:hAnsi="Georgia" w:cs="Georgia"/>
                <w:sz w:val="19"/>
                <w:szCs w:val="19"/>
              </w:rPr>
            </w:pPr>
            <w:r>
              <w:rPr>
                <w:rFonts w:ascii="Georgia" w:hAnsi="Georgia" w:cs="Georgia"/>
                <w:snapToGrid/>
                <w:kern w:val="0"/>
                <w:sz w:val="19"/>
                <w:szCs w:val="19"/>
              </w:rPr>
              <w:t xml:space="preserve">Campus Champ award from </w:t>
            </w:r>
            <w:r w:rsidR="006D1404">
              <w:rPr>
                <w:rFonts w:ascii="Georgia" w:hAnsi="Georgia" w:cs="Georgia"/>
                <w:snapToGrid/>
                <w:kern w:val="0"/>
                <w:sz w:val="19"/>
                <w:szCs w:val="19"/>
              </w:rPr>
              <w:t>TCS</w:t>
            </w:r>
            <w:r>
              <w:rPr>
                <w:rFonts w:ascii="Georgia" w:hAnsi="Georgia" w:cs="Georgia"/>
                <w:snapToGrid/>
                <w:kern w:val="0"/>
                <w:sz w:val="19"/>
                <w:szCs w:val="19"/>
              </w:rPr>
              <w:t xml:space="preserve"> Technologies for effective participation in campus, off campus and lateral interviews - Dec, 20</w:t>
            </w:r>
            <w:r>
              <w:rPr>
                <w:rFonts w:ascii="Georgia" w:hAnsi="Georgia" w:cs="Georgia"/>
                <w:sz w:val="19"/>
                <w:szCs w:val="19"/>
              </w:rPr>
              <w:t>07</w:t>
            </w:r>
          </w:p>
        </w:tc>
      </w:tr>
    </w:tbl>
    <w:p w14:paraId="204A623E" w14:textId="77777777" w:rsidR="001E24E8" w:rsidRPr="00765802" w:rsidRDefault="001E24E8" w:rsidP="001E24E8">
      <w:pPr>
        <w:pStyle w:val="Cog-H3a"/>
        <w:rPr>
          <w:rFonts w:ascii="Georgia" w:hAnsi="Georgia"/>
        </w:rPr>
      </w:pPr>
      <w:r>
        <w:rPr>
          <w:rFonts w:ascii="Georgia" w:hAnsi="Georgia"/>
        </w:rPr>
        <w:t>Training Attended</w:t>
      </w:r>
      <w:bookmarkStart w:id="0" w:name="_GoBack"/>
      <w:bookmarkEnd w:id="0"/>
    </w:p>
    <w:tbl>
      <w:tblPr>
        <w:tblW w:w="0" w:type="auto"/>
        <w:tblLayout w:type="fixed"/>
        <w:tblLook w:val="0000" w:firstRow="0" w:lastRow="0" w:firstColumn="0" w:lastColumn="0" w:noHBand="0" w:noVBand="0"/>
      </w:tblPr>
      <w:tblGrid>
        <w:gridCol w:w="2358"/>
        <w:gridCol w:w="7200"/>
      </w:tblGrid>
      <w:tr w:rsidR="001E24E8" w:rsidRPr="00765802" w14:paraId="59D35E2B" w14:textId="77777777" w:rsidTr="00BE76AA">
        <w:trPr>
          <w:cantSplit/>
        </w:trPr>
        <w:tc>
          <w:tcPr>
            <w:tcW w:w="2358" w:type="dxa"/>
            <w:shd w:val="clear" w:color="auto" w:fill="auto"/>
          </w:tcPr>
          <w:p w14:paraId="60A79BE5" w14:textId="77777777" w:rsidR="001E24E8" w:rsidRPr="00765802" w:rsidRDefault="001E24E8" w:rsidP="00BE76AA">
            <w:pPr>
              <w:pStyle w:val="Cog-body"/>
              <w:ind w:left="0"/>
              <w:jc w:val="left"/>
              <w:rPr>
                <w:rFonts w:ascii="Georgia" w:hAnsi="Georgia"/>
                <w:b/>
              </w:rPr>
            </w:pPr>
          </w:p>
        </w:tc>
        <w:tc>
          <w:tcPr>
            <w:tcW w:w="7200" w:type="dxa"/>
            <w:shd w:val="clear" w:color="auto" w:fill="auto"/>
          </w:tcPr>
          <w:p w14:paraId="191482F3"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Advanced Mule Architecture.</w:t>
            </w:r>
          </w:p>
          <w:p w14:paraId="42F06730"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Big data, Hadoop &amp; Analytics.</w:t>
            </w:r>
          </w:p>
          <w:p w14:paraId="1BB37E26"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Advance Excel Training by PwC.</w:t>
            </w:r>
          </w:p>
          <w:p w14:paraId="4FFB25E3"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Managers Excellence Program at PwC, Gurgaon.</w:t>
            </w:r>
          </w:p>
          <w:p w14:paraId="70E94423"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IT Architecture Consulting.</w:t>
            </w:r>
          </w:p>
          <w:p w14:paraId="3FE7E847"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Oracle Data Integrator </w:t>
            </w:r>
            <w:proofErr w:type="gramStart"/>
            <w:r>
              <w:rPr>
                <w:rFonts w:ascii="Georgia" w:hAnsi="Georgia" w:cs="Georgia"/>
                <w:snapToGrid/>
                <w:kern w:val="0"/>
                <w:sz w:val="19"/>
                <w:szCs w:val="19"/>
              </w:rPr>
              <w:t>( ODI</w:t>
            </w:r>
            <w:proofErr w:type="gramEnd"/>
            <w:r>
              <w:rPr>
                <w:rFonts w:ascii="Georgia" w:hAnsi="Georgia" w:cs="Georgia"/>
                <w:snapToGrid/>
                <w:kern w:val="0"/>
                <w:sz w:val="19"/>
                <w:szCs w:val="19"/>
              </w:rPr>
              <w:t>).</w:t>
            </w:r>
          </w:p>
          <w:p w14:paraId="3EC6C57C"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Oracle SOA Suite, AIA Foundation Pack.</w:t>
            </w:r>
          </w:p>
          <w:p w14:paraId="6A92E9C8"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Oracle BPA Suite, Oracle Enterprise Repository.</w:t>
            </w:r>
          </w:p>
          <w:p w14:paraId="211F7F4A" w14:textId="77777777" w:rsidR="001E24E8" w:rsidRDefault="001E24E8" w:rsidP="001E24E8">
            <w:pPr>
              <w:keepNext w:val="0"/>
              <w:autoSpaceDE w:val="0"/>
              <w:autoSpaceDN w:val="0"/>
              <w:adjustRightInd w:val="0"/>
              <w:jc w:val="both"/>
              <w:rPr>
                <w:rFonts w:ascii="Georgia" w:hAnsi="Georgia" w:cs="Georgia"/>
                <w:snapToGrid/>
                <w:kern w:val="0"/>
                <w:sz w:val="19"/>
                <w:szCs w:val="19"/>
              </w:rPr>
            </w:pPr>
            <w:r>
              <w:rPr>
                <w:rFonts w:ascii="Georgia" w:hAnsi="Georgia" w:cs="Georgia"/>
                <w:snapToGrid/>
                <w:kern w:val="0"/>
                <w:sz w:val="19"/>
                <w:szCs w:val="19"/>
              </w:rPr>
              <w:t xml:space="preserve">Sun </w:t>
            </w:r>
            <w:proofErr w:type="spellStart"/>
            <w:r>
              <w:rPr>
                <w:rFonts w:ascii="Georgia" w:hAnsi="Georgia" w:cs="Georgia"/>
                <w:snapToGrid/>
                <w:kern w:val="0"/>
                <w:sz w:val="19"/>
                <w:szCs w:val="19"/>
              </w:rPr>
              <w:t>SeeBeyond</w:t>
            </w:r>
            <w:proofErr w:type="spellEnd"/>
            <w:r>
              <w:rPr>
                <w:rFonts w:ascii="Georgia" w:hAnsi="Georgia" w:cs="Georgia"/>
                <w:snapToGrid/>
                <w:kern w:val="0"/>
                <w:sz w:val="19"/>
                <w:szCs w:val="19"/>
              </w:rPr>
              <w:t xml:space="preserve"> </w:t>
            </w:r>
            <w:proofErr w:type="spellStart"/>
            <w:r>
              <w:rPr>
                <w:rFonts w:ascii="Georgia" w:hAnsi="Georgia" w:cs="Georgia"/>
                <w:snapToGrid/>
                <w:kern w:val="0"/>
                <w:sz w:val="19"/>
                <w:szCs w:val="19"/>
              </w:rPr>
              <w:t>JavaCAPS</w:t>
            </w:r>
            <w:proofErr w:type="spellEnd"/>
            <w:r>
              <w:rPr>
                <w:rFonts w:ascii="Georgia" w:hAnsi="Georgia" w:cs="Georgia"/>
                <w:snapToGrid/>
                <w:kern w:val="0"/>
                <w:sz w:val="19"/>
                <w:szCs w:val="19"/>
              </w:rPr>
              <w:t xml:space="preserve"> Suite 6.x/5.1/x</w:t>
            </w:r>
          </w:p>
          <w:p w14:paraId="5063075C" w14:textId="77777777" w:rsidR="001E24E8" w:rsidRDefault="001E24E8" w:rsidP="001E24E8">
            <w:pPr>
              <w:keepNext w:val="0"/>
              <w:autoSpaceDE w:val="0"/>
              <w:autoSpaceDN w:val="0"/>
              <w:adjustRightInd w:val="0"/>
              <w:jc w:val="both"/>
              <w:rPr>
                <w:rFonts w:ascii="Georgia" w:hAnsi="Georgia" w:cs="Georgia"/>
                <w:snapToGrid/>
                <w:kern w:val="0"/>
                <w:sz w:val="19"/>
                <w:szCs w:val="19"/>
              </w:rPr>
            </w:pPr>
            <w:proofErr w:type="spellStart"/>
            <w:r>
              <w:rPr>
                <w:rFonts w:ascii="Georgia" w:hAnsi="Georgia" w:cs="Georgia"/>
                <w:snapToGrid/>
                <w:kern w:val="0"/>
                <w:sz w:val="19"/>
                <w:szCs w:val="19"/>
              </w:rPr>
              <w:t>Pegarulles</w:t>
            </w:r>
            <w:proofErr w:type="spellEnd"/>
            <w:r>
              <w:rPr>
                <w:rFonts w:ascii="Georgia" w:hAnsi="Georgia" w:cs="Georgia"/>
                <w:snapToGrid/>
                <w:kern w:val="0"/>
                <w:sz w:val="19"/>
                <w:szCs w:val="19"/>
              </w:rPr>
              <w:t xml:space="preserve"> Process Commander (PRPC) V4.</w:t>
            </w:r>
          </w:p>
          <w:p w14:paraId="021E2739" w14:textId="77777777" w:rsidR="001E24E8" w:rsidRPr="00765802" w:rsidRDefault="001E24E8" w:rsidP="001E24E8">
            <w:pPr>
              <w:keepNext w:val="0"/>
              <w:autoSpaceDE w:val="0"/>
              <w:autoSpaceDN w:val="0"/>
              <w:adjustRightInd w:val="0"/>
              <w:jc w:val="both"/>
              <w:rPr>
                <w:rFonts w:ascii="Georgia" w:hAnsi="Georgia"/>
                <w:b/>
              </w:rPr>
            </w:pPr>
            <w:r>
              <w:rPr>
                <w:rFonts w:ascii="Georgia" w:hAnsi="Georgia" w:cs="Georgia"/>
                <w:snapToGrid/>
                <w:kern w:val="0"/>
                <w:sz w:val="19"/>
                <w:szCs w:val="19"/>
              </w:rPr>
              <w:t xml:space="preserve">Wipro PLCP </w:t>
            </w:r>
            <w:proofErr w:type="gramStart"/>
            <w:r>
              <w:rPr>
                <w:rFonts w:ascii="Georgia" w:hAnsi="Georgia" w:cs="Georgia"/>
                <w:snapToGrid/>
                <w:kern w:val="0"/>
                <w:sz w:val="19"/>
                <w:szCs w:val="19"/>
              </w:rPr>
              <w:t>( Project</w:t>
            </w:r>
            <w:proofErr w:type="gramEnd"/>
            <w:r>
              <w:rPr>
                <w:rFonts w:ascii="Georgia" w:hAnsi="Georgia" w:cs="Georgia"/>
                <w:snapToGrid/>
                <w:kern w:val="0"/>
                <w:sz w:val="19"/>
                <w:szCs w:val="19"/>
              </w:rPr>
              <w:t xml:space="preserve"> Leader Certification Program).</w:t>
            </w:r>
          </w:p>
        </w:tc>
      </w:tr>
    </w:tbl>
    <w:p w14:paraId="1CD074C3" w14:textId="77777777" w:rsidR="00EF5809" w:rsidRDefault="00EF5809" w:rsidP="00FD5A53">
      <w:pPr>
        <w:pStyle w:val="Cog-H3a"/>
        <w:spacing w:line="240" w:lineRule="auto"/>
      </w:pPr>
    </w:p>
    <w:sectPr w:rsidR="00EF5809" w:rsidSect="009E78CD">
      <w:headerReference w:type="default" r:id="rId10"/>
      <w:footerReference w:type="default" r:id="rId11"/>
      <w:pgSz w:w="12240" w:h="15840"/>
      <w:pgMar w:top="1440" w:right="1440" w:bottom="135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80B33" w14:textId="77777777" w:rsidR="00FA46CC" w:rsidRDefault="00FA46CC">
      <w:r>
        <w:separator/>
      </w:r>
    </w:p>
  </w:endnote>
  <w:endnote w:type="continuationSeparator" w:id="0">
    <w:p w14:paraId="69D68289" w14:textId="77777777" w:rsidR="00FA46CC" w:rsidRDefault="00FA4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92"/>
      <w:gridCol w:w="3192"/>
      <w:gridCol w:w="3192"/>
    </w:tblGrid>
    <w:tr w:rsidR="00B54F69" w14:paraId="217D0106" w14:textId="77777777">
      <w:tc>
        <w:tcPr>
          <w:tcW w:w="3192" w:type="dxa"/>
        </w:tcPr>
        <w:p w14:paraId="3A45646F" w14:textId="77777777" w:rsidR="00B54F69" w:rsidRPr="00534DBA" w:rsidRDefault="00B54F69">
          <w:pPr>
            <w:pStyle w:val="Heading4"/>
            <w:rPr>
              <w:rFonts w:ascii="Georgia" w:hAnsi="Georgia"/>
              <w:i w:val="0"/>
              <w:iCs/>
            </w:rPr>
          </w:pPr>
          <w:r w:rsidRPr="00534DBA">
            <w:rPr>
              <w:rFonts w:ascii="Georgia" w:hAnsi="Georgia"/>
              <w:i w:val="0"/>
              <w:iCs/>
            </w:rPr>
            <w:t xml:space="preserve">Tushar </w:t>
          </w:r>
          <w:proofErr w:type="spellStart"/>
          <w:r w:rsidRPr="00534DBA">
            <w:rPr>
              <w:rFonts w:ascii="Georgia" w:hAnsi="Georgia"/>
              <w:i w:val="0"/>
              <w:iCs/>
            </w:rPr>
            <w:t>Koley</w:t>
          </w:r>
          <w:proofErr w:type="spellEnd"/>
        </w:p>
      </w:tc>
      <w:tc>
        <w:tcPr>
          <w:tcW w:w="3192" w:type="dxa"/>
        </w:tcPr>
        <w:p w14:paraId="132ACDFE" w14:textId="77777777" w:rsidR="00B54F69" w:rsidRDefault="00B54F69">
          <w:pPr>
            <w:jc w:val="center"/>
            <w:rPr>
              <w:rFonts w:ascii="Arial" w:hAnsi="Arial"/>
              <w:iCs/>
              <w:color w:val="0000FF"/>
              <w:kern w:val="0"/>
            </w:rPr>
          </w:pPr>
        </w:p>
      </w:tc>
      <w:tc>
        <w:tcPr>
          <w:tcW w:w="3192" w:type="dxa"/>
        </w:tcPr>
        <w:p w14:paraId="6C2D50AD" w14:textId="77777777" w:rsidR="00B54F69" w:rsidRPr="00534DBA" w:rsidRDefault="00B54F69">
          <w:pPr>
            <w:jc w:val="right"/>
            <w:rPr>
              <w:rFonts w:ascii="Georgia" w:hAnsi="Georgia"/>
              <w:iCs/>
              <w:noProof/>
              <w:color w:val="0000FF"/>
              <w:kern w:val="0"/>
            </w:rPr>
          </w:pPr>
          <w:r w:rsidRPr="00534DBA">
            <w:rPr>
              <w:rFonts w:ascii="Georgia" w:hAnsi="Georgia"/>
              <w:iCs/>
              <w:color w:val="0000FF"/>
              <w:kern w:val="0"/>
            </w:rPr>
            <w:t xml:space="preserve">Page </w:t>
          </w:r>
          <w:r w:rsidRPr="00534DBA">
            <w:rPr>
              <w:rFonts w:ascii="Georgia" w:hAnsi="Georgia"/>
              <w:iCs/>
              <w:color w:val="0000FF"/>
              <w:kern w:val="0"/>
            </w:rPr>
            <w:fldChar w:fldCharType="begin"/>
          </w:r>
          <w:r w:rsidRPr="00534DBA">
            <w:rPr>
              <w:rFonts w:ascii="Georgia" w:hAnsi="Georgia"/>
              <w:iCs/>
              <w:color w:val="0000FF"/>
              <w:kern w:val="0"/>
            </w:rPr>
            <w:instrText xml:space="preserve"> PAGE </w:instrText>
          </w:r>
          <w:r w:rsidRPr="00534DBA">
            <w:rPr>
              <w:rFonts w:ascii="Georgia" w:hAnsi="Georgia"/>
              <w:iCs/>
              <w:color w:val="0000FF"/>
              <w:kern w:val="0"/>
            </w:rPr>
            <w:fldChar w:fldCharType="separate"/>
          </w:r>
          <w:r w:rsidR="0093767F">
            <w:rPr>
              <w:rFonts w:ascii="Georgia" w:hAnsi="Georgia"/>
              <w:iCs/>
              <w:noProof/>
              <w:color w:val="0000FF"/>
              <w:kern w:val="0"/>
            </w:rPr>
            <w:t>4</w:t>
          </w:r>
          <w:r w:rsidRPr="00534DBA">
            <w:rPr>
              <w:rFonts w:ascii="Georgia" w:hAnsi="Georgia"/>
              <w:iCs/>
              <w:color w:val="0000FF"/>
              <w:kern w:val="0"/>
            </w:rPr>
            <w:fldChar w:fldCharType="end"/>
          </w:r>
          <w:r w:rsidRPr="00534DBA">
            <w:rPr>
              <w:rFonts w:ascii="Georgia" w:hAnsi="Georgia"/>
              <w:iCs/>
              <w:color w:val="0000FF"/>
              <w:kern w:val="0"/>
            </w:rPr>
            <w:t xml:space="preserve"> of </w:t>
          </w:r>
          <w:r w:rsidRPr="00534DBA">
            <w:rPr>
              <w:rFonts w:ascii="Georgia" w:hAnsi="Georgia"/>
              <w:iCs/>
              <w:color w:val="0000FF"/>
              <w:kern w:val="0"/>
            </w:rPr>
            <w:fldChar w:fldCharType="begin"/>
          </w:r>
          <w:r w:rsidRPr="00534DBA">
            <w:rPr>
              <w:rFonts w:ascii="Georgia" w:hAnsi="Georgia"/>
              <w:iCs/>
              <w:color w:val="0000FF"/>
              <w:kern w:val="0"/>
            </w:rPr>
            <w:instrText xml:space="preserve"> NUMPAGES </w:instrText>
          </w:r>
          <w:r w:rsidRPr="00534DBA">
            <w:rPr>
              <w:rFonts w:ascii="Georgia" w:hAnsi="Georgia"/>
              <w:iCs/>
              <w:color w:val="0000FF"/>
              <w:kern w:val="0"/>
            </w:rPr>
            <w:fldChar w:fldCharType="separate"/>
          </w:r>
          <w:r w:rsidR="0093767F">
            <w:rPr>
              <w:rFonts w:ascii="Georgia" w:hAnsi="Georgia"/>
              <w:iCs/>
              <w:noProof/>
              <w:color w:val="0000FF"/>
              <w:kern w:val="0"/>
            </w:rPr>
            <w:t>4</w:t>
          </w:r>
          <w:r w:rsidRPr="00534DBA">
            <w:rPr>
              <w:rFonts w:ascii="Georgia" w:hAnsi="Georgia"/>
              <w:iCs/>
              <w:color w:val="0000FF"/>
              <w:kern w:val="0"/>
            </w:rPr>
            <w:fldChar w:fldCharType="end"/>
          </w:r>
        </w:p>
      </w:tc>
    </w:tr>
  </w:tbl>
  <w:p w14:paraId="539D068A" w14:textId="77777777" w:rsidR="00B54F69" w:rsidRDefault="00B54F69">
    <w:pPr>
      <w:pStyle w:val="Footer"/>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3E41C" w14:textId="77777777" w:rsidR="00FA46CC" w:rsidRDefault="00FA46CC">
      <w:r>
        <w:separator/>
      </w:r>
    </w:p>
  </w:footnote>
  <w:footnote w:type="continuationSeparator" w:id="0">
    <w:p w14:paraId="1FE92B8C" w14:textId="77777777" w:rsidR="00FA46CC" w:rsidRDefault="00FA4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56"/>
      <w:gridCol w:w="3156"/>
      <w:gridCol w:w="3246"/>
    </w:tblGrid>
    <w:tr w:rsidR="00B54F69" w14:paraId="4797332E" w14:textId="77777777">
      <w:trPr>
        <w:cantSplit/>
        <w:trHeight w:val="720"/>
      </w:trPr>
      <w:tc>
        <w:tcPr>
          <w:tcW w:w="3156" w:type="dxa"/>
          <w:vAlign w:val="center"/>
        </w:tcPr>
        <w:p w14:paraId="7BA4523F" w14:textId="77777777" w:rsidR="00B54F69" w:rsidRDefault="00B54F69">
          <w:pPr>
            <w:jc w:val="both"/>
            <w:rPr>
              <w:rFonts w:ascii="Arial" w:hAnsi="Arial"/>
              <w:i/>
              <w:color w:val="0000FF"/>
              <w:kern w:val="0"/>
            </w:rPr>
          </w:pPr>
        </w:p>
      </w:tc>
      <w:tc>
        <w:tcPr>
          <w:tcW w:w="3156" w:type="dxa"/>
          <w:vAlign w:val="center"/>
        </w:tcPr>
        <w:p w14:paraId="69F441AE" w14:textId="77777777" w:rsidR="00B54F69" w:rsidRDefault="00B54F69">
          <w:pPr>
            <w:jc w:val="center"/>
            <w:rPr>
              <w:rFonts w:ascii="Arial" w:hAnsi="Arial"/>
              <w:i/>
              <w:color w:val="0000FF"/>
              <w:kern w:val="0"/>
            </w:rPr>
          </w:pPr>
        </w:p>
      </w:tc>
      <w:tc>
        <w:tcPr>
          <w:tcW w:w="3246" w:type="dxa"/>
        </w:tcPr>
        <w:p w14:paraId="5A88A7B8" w14:textId="77777777" w:rsidR="00B54F69" w:rsidRDefault="00B54F69">
          <w:pPr>
            <w:jc w:val="right"/>
            <w:rPr>
              <w:rFonts w:ascii="Arial" w:hAnsi="Arial"/>
              <w:i/>
              <w:color w:val="0000FF"/>
              <w:kern w:val="0"/>
            </w:rPr>
          </w:pPr>
        </w:p>
      </w:tc>
    </w:tr>
  </w:tbl>
  <w:p w14:paraId="0E9356C9" w14:textId="77777777" w:rsidR="00B54F69" w:rsidRDefault="00B54F69">
    <w:pPr>
      <w:rPr>
        <w:kern w:val="0"/>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A06"/>
    <w:multiLevelType w:val="hybridMultilevel"/>
    <w:tmpl w:val="24E8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C7A96"/>
    <w:multiLevelType w:val="hybridMultilevel"/>
    <w:tmpl w:val="4B06AD0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47E5457"/>
    <w:multiLevelType w:val="hybridMultilevel"/>
    <w:tmpl w:val="A46689C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1510424A"/>
    <w:multiLevelType w:val="hybridMultilevel"/>
    <w:tmpl w:val="BE1C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67951"/>
    <w:multiLevelType w:val="hybridMultilevel"/>
    <w:tmpl w:val="D5F6BF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F577F9"/>
    <w:multiLevelType w:val="hybridMultilevel"/>
    <w:tmpl w:val="AAAAC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1DD4124"/>
    <w:multiLevelType w:val="hybridMultilevel"/>
    <w:tmpl w:val="E4AE9A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30661C0"/>
    <w:multiLevelType w:val="hybridMultilevel"/>
    <w:tmpl w:val="9D7A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F5941"/>
    <w:multiLevelType w:val="hybridMultilevel"/>
    <w:tmpl w:val="9416BE7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316114B9"/>
    <w:multiLevelType w:val="multilevel"/>
    <w:tmpl w:val="0D0A9F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19E2D9E"/>
    <w:multiLevelType w:val="hybridMultilevel"/>
    <w:tmpl w:val="9C2A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43B29"/>
    <w:multiLevelType w:val="hybridMultilevel"/>
    <w:tmpl w:val="9FC0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15:restartNumberingAfterBreak="0">
    <w:nsid w:val="449016E2"/>
    <w:multiLevelType w:val="hybridMultilevel"/>
    <w:tmpl w:val="04EE80C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7971E58"/>
    <w:multiLevelType w:val="hybridMultilevel"/>
    <w:tmpl w:val="3954CCE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508F45A6"/>
    <w:multiLevelType w:val="hybridMultilevel"/>
    <w:tmpl w:val="AAAACF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8" w15:restartNumberingAfterBreak="0">
    <w:nsid w:val="6F5F712E"/>
    <w:multiLevelType w:val="hybridMultilevel"/>
    <w:tmpl w:val="94C6ECCC"/>
    <w:lvl w:ilvl="0" w:tplc="0409000B">
      <w:start w:val="1"/>
      <w:numFmt w:val="bullet"/>
      <w:lvlText w:val=""/>
      <w:lvlJc w:val="left"/>
      <w:pPr>
        <w:ind w:left="694"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0037058"/>
    <w:multiLevelType w:val="hybridMultilevel"/>
    <w:tmpl w:val="733A12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0D2371"/>
    <w:multiLevelType w:val="hybridMultilevel"/>
    <w:tmpl w:val="D296857C"/>
    <w:lvl w:ilvl="0" w:tplc="D884BFE6">
      <w:numFmt w:val="bullet"/>
      <w:lvlText w:val=""/>
      <w:lvlJc w:val="left"/>
      <w:pPr>
        <w:ind w:left="1080" w:hanging="360"/>
      </w:pPr>
      <w:rPr>
        <w:rFonts w:ascii="Symbol" w:eastAsia="Times New Roman" w:hAnsi="Symbol" w:cs="Courier New"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6B27D6"/>
    <w:multiLevelType w:val="hybridMultilevel"/>
    <w:tmpl w:val="CAD60632"/>
    <w:lvl w:ilvl="0" w:tplc="D884BFE6">
      <w:numFmt w:val="bullet"/>
      <w:lvlText w:val=""/>
      <w:lvlJc w:val="left"/>
      <w:pPr>
        <w:ind w:left="360" w:hanging="360"/>
      </w:pPr>
      <w:rPr>
        <w:rFonts w:ascii="Symbol" w:eastAsia="Times New Roman" w:hAnsi="Symbol" w:cs="Courier New" w:hint="default"/>
        <w:b w:val="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7B6D55C7"/>
    <w:multiLevelType w:val="hybridMultilevel"/>
    <w:tmpl w:val="FA72AE44"/>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17"/>
  </w:num>
  <w:num w:numId="3">
    <w:abstractNumId w:val="13"/>
  </w:num>
  <w:num w:numId="4">
    <w:abstractNumId w:val="13"/>
  </w:num>
  <w:num w:numId="5">
    <w:abstractNumId w:val="13"/>
  </w:num>
  <w:num w:numId="6">
    <w:abstractNumId w:val="5"/>
  </w:num>
  <w:num w:numId="7">
    <w:abstractNumId w:val="10"/>
  </w:num>
  <w:num w:numId="8">
    <w:abstractNumId w:val="2"/>
  </w:num>
  <w:num w:numId="9">
    <w:abstractNumId w:val="4"/>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9"/>
  </w:num>
  <w:num w:numId="1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1"/>
  </w:num>
  <w:num w:numId="20">
    <w:abstractNumId w:val="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0"/>
  </w:num>
  <w:num w:numId="24">
    <w:abstractNumId w:val="20"/>
  </w:num>
  <w:num w:numId="25">
    <w:abstractNumId w:val="12"/>
  </w:num>
  <w:num w:numId="26">
    <w:abstractNumId w:val="21"/>
  </w:num>
  <w:num w:numId="27">
    <w:abstractNumId w:val="3"/>
  </w:num>
  <w:num w:numId="2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4096" w:nlCheck="1" w:checkStyle="0"/>
  <w:activeWritingStyle w:appName="MSWord" w:lang="pt-BR"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FE9"/>
    <w:rsid w:val="000049E0"/>
    <w:rsid w:val="000234B5"/>
    <w:rsid w:val="000259B3"/>
    <w:rsid w:val="00030CC1"/>
    <w:rsid w:val="00032816"/>
    <w:rsid w:val="00041857"/>
    <w:rsid w:val="0004223A"/>
    <w:rsid w:val="00044615"/>
    <w:rsid w:val="00053BE1"/>
    <w:rsid w:val="00065942"/>
    <w:rsid w:val="000670C5"/>
    <w:rsid w:val="00072809"/>
    <w:rsid w:val="000768D4"/>
    <w:rsid w:val="000800EC"/>
    <w:rsid w:val="00081094"/>
    <w:rsid w:val="00084893"/>
    <w:rsid w:val="00094AF5"/>
    <w:rsid w:val="000977E3"/>
    <w:rsid w:val="000A4493"/>
    <w:rsid w:val="000A4BC3"/>
    <w:rsid w:val="000A53B7"/>
    <w:rsid w:val="000A639A"/>
    <w:rsid w:val="000B20A3"/>
    <w:rsid w:val="000B4E3E"/>
    <w:rsid w:val="000C0CBD"/>
    <w:rsid w:val="000C49D6"/>
    <w:rsid w:val="000D116B"/>
    <w:rsid w:val="000D5324"/>
    <w:rsid w:val="000D5FA3"/>
    <w:rsid w:val="000E3A3A"/>
    <w:rsid w:val="000E5986"/>
    <w:rsid w:val="000F1726"/>
    <w:rsid w:val="000F243D"/>
    <w:rsid w:val="000F656A"/>
    <w:rsid w:val="000F67E0"/>
    <w:rsid w:val="001010FD"/>
    <w:rsid w:val="001014A4"/>
    <w:rsid w:val="00104097"/>
    <w:rsid w:val="00107749"/>
    <w:rsid w:val="0011104B"/>
    <w:rsid w:val="00111CBE"/>
    <w:rsid w:val="00112A6E"/>
    <w:rsid w:val="00112C66"/>
    <w:rsid w:val="00114526"/>
    <w:rsid w:val="00116EE1"/>
    <w:rsid w:val="00120C10"/>
    <w:rsid w:val="001222E5"/>
    <w:rsid w:val="001312C4"/>
    <w:rsid w:val="00131BDD"/>
    <w:rsid w:val="00131CEC"/>
    <w:rsid w:val="0013387D"/>
    <w:rsid w:val="00133D6E"/>
    <w:rsid w:val="001376F7"/>
    <w:rsid w:val="00145B48"/>
    <w:rsid w:val="00155F1B"/>
    <w:rsid w:val="00156080"/>
    <w:rsid w:val="00161470"/>
    <w:rsid w:val="00161E0C"/>
    <w:rsid w:val="0016353A"/>
    <w:rsid w:val="001730FF"/>
    <w:rsid w:val="001819A6"/>
    <w:rsid w:val="00182BD9"/>
    <w:rsid w:val="0018416B"/>
    <w:rsid w:val="0018438E"/>
    <w:rsid w:val="00186691"/>
    <w:rsid w:val="001962FA"/>
    <w:rsid w:val="001A2CE4"/>
    <w:rsid w:val="001A407E"/>
    <w:rsid w:val="001A62F3"/>
    <w:rsid w:val="001A758B"/>
    <w:rsid w:val="001B0C04"/>
    <w:rsid w:val="001B4673"/>
    <w:rsid w:val="001B5E64"/>
    <w:rsid w:val="001B6589"/>
    <w:rsid w:val="001B66B9"/>
    <w:rsid w:val="001D2EAB"/>
    <w:rsid w:val="001D56BD"/>
    <w:rsid w:val="001D5ED5"/>
    <w:rsid w:val="001D61EC"/>
    <w:rsid w:val="001E0392"/>
    <w:rsid w:val="001E24E8"/>
    <w:rsid w:val="001E3595"/>
    <w:rsid w:val="001E47B0"/>
    <w:rsid w:val="001E5C5F"/>
    <w:rsid w:val="001F2D82"/>
    <w:rsid w:val="001F3A26"/>
    <w:rsid w:val="001F5336"/>
    <w:rsid w:val="00201544"/>
    <w:rsid w:val="00205C6E"/>
    <w:rsid w:val="00212C00"/>
    <w:rsid w:val="002154AA"/>
    <w:rsid w:val="00216E8D"/>
    <w:rsid w:val="002268EC"/>
    <w:rsid w:val="00231117"/>
    <w:rsid w:val="0023265A"/>
    <w:rsid w:val="00232941"/>
    <w:rsid w:val="00232C52"/>
    <w:rsid w:val="0023612D"/>
    <w:rsid w:val="00236BCD"/>
    <w:rsid w:val="00237502"/>
    <w:rsid w:val="00240781"/>
    <w:rsid w:val="00242947"/>
    <w:rsid w:val="0025046B"/>
    <w:rsid w:val="00251A6F"/>
    <w:rsid w:val="00254A73"/>
    <w:rsid w:val="00260F6F"/>
    <w:rsid w:val="00262FE3"/>
    <w:rsid w:val="002703AF"/>
    <w:rsid w:val="00276978"/>
    <w:rsid w:val="00277AC7"/>
    <w:rsid w:val="00284C7C"/>
    <w:rsid w:val="00292FA6"/>
    <w:rsid w:val="002A3A01"/>
    <w:rsid w:val="002A6B59"/>
    <w:rsid w:val="002A7964"/>
    <w:rsid w:val="002C13F8"/>
    <w:rsid w:val="002C544F"/>
    <w:rsid w:val="002C60F4"/>
    <w:rsid w:val="002C74D1"/>
    <w:rsid w:val="002C7718"/>
    <w:rsid w:val="002C7C90"/>
    <w:rsid w:val="002C7FCE"/>
    <w:rsid w:val="002D019F"/>
    <w:rsid w:val="002D0D27"/>
    <w:rsid w:val="002D1D4C"/>
    <w:rsid w:val="002D3463"/>
    <w:rsid w:val="002D4322"/>
    <w:rsid w:val="002D4E57"/>
    <w:rsid w:val="002D6E22"/>
    <w:rsid w:val="002E0A02"/>
    <w:rsid w:val="002E1F8C"/>
    <w:rsid w:val="002E76AE"/>
    <w:rsid w:val="002F15F4"/>
    <w:rsid w:val="002F5AEB"/>
    <w:rsid w:val="002F61E0"/>
    <w:rsid w:val="00300AE2"/>
    <w:rsid w:val="003100E3"/>
    <w:rsid w:val="00310D4F"/>
    <w:rsid w:val="003145C5"/>
    <w:rsid w:val="00314864"/>
    <w:rsid w:val="003153CD"/>
    <w:rsid w:val="00315D8C"/>
    <w:rsid w:val="00315FC6"/>
    <w:rsid w:val="00316E46"/>
    <w:rsid w:val="00317174"/>
    <w:rsid w:val="00323178"/>
    <w:rsid w:val="0032546B"/>
    <w:rsid w:val="00335C38"/>
    <w:rsid w:val="003364D2"/>
    <w:rsid w:val="0033790B"/>
    <w:rsid w:val="00342A85"/>
    <w:rsid w:val="00343C89"/>
    <w:rsid w:val="00344A1E"/>
    <w:rsid w:val="00347B68"/>
    <w:rsid w:val="003501C8"/>
    <w:rsid w:val="00350364"/>
    <w:rsid w:val="0035149E"/>
    <w:rsid w:val="0035323D"/>
    <w:rsid w:val="00354BA5"/>
    <w:rsid w:val="00355D07"/>
    <w:rsid w:val="00361CF6"/>
    <w:rsid w:val="00367DEE"/>
    <w:rsid w:val="00371BBF"/>
    <w:rsid w:val="003819A1"/>
    <w:rsid w:val="0038238B"/>
    <w:rsid w:val="00390B4B"/>
    <w:rsid w:val="00390ED9"/>
    <w:rsid w:val="003A07F0"/>
    <w:rsid w:val="003A0F9F"/>
    <w:rsid w:val="003A403A"/>
    <w:rsid w:val="003C3BFF"/>
    <w:rsid w:val="003D0983"/>
    <w:rsid w:val="003D1D15"/>
    <w:rsid w:val="003D79F2"/>
    <w:rsid w:val="003E26C4"/>
    <w:rsid w:val="003E55D9"/>
    <w:rsid w:val="003E65DD"/>
    <w:rsid w:val="003E7C0F"/>
    <w:rsid w:val="003F23FB"/>
    <w:rsid w:val="003F28BF"/>
    <w:rsid w:val="003F3DB0"/>
    <w:rsid w:val="003F522F"/>
    <w:rsid w:val="003F7315"/>
    <w:rsid w:val="00401140"/>
    <w:rsid w:val="00401C42"/>
    <w:rsid w:val="00401D7C"/>
    <w:rsid w:val="004041E1"/>
    <w:rsid w:val="00405FCD"/>
    <w:rsid w:val="004070C8"/>
    <w:rsid w:val="00407620"/>
    <w:rsid w:val="00407F21"/>
    <w:rsid w:val="0042206A"/>
    <w:rsid w:val="00422A6C"/>
    <w:rsid w:val="00422F61"/>
    <w:rsid w:val="00424206"/>
    <w:rsid w:val="00427BB7"/>
    <w:rsid w:val="004318FD"/>
    <w:rsid w:val="00433383"/>
    <w:rsid w:val="004363F1"/>
    <w:rsid w:val="0044026B"/>
    <w:rsid w:val="004412EF"/>
    <w:rsid w:val="0044664C"/>
    <w:rsid w:val="0045212E"/>
    <w:rsid w:val="00452CFE"/>
    <w:rsid w:val="0045383B"/>
    <w:rsid w:val="0045684E"/>
    <w:rsid w:val="004610D0"/>
    <w:rsid w:val="0046318A"/>
    <w:rsid w:val="00464A06"/>
    <w:rsid w:val="00466645"/>
    <w:rsid w:val="0047052B"/>
    <w:rsid w:val="004714A7"/>
    <w:rsid w:val="00472281"/>
    <w:rsid w:val="00474F22"/>
    <w:rsid w:val="00476E9A"/>
    <w:rsid w:val="00477BAE"/>
    <w:rsid w:val="0048001B"/>
    <w:rsid w:val="00480E77"/>
    <w:rsid w:val="00483C25"/>
    <w:rsid w:val="00483ED0"/>
    <w:rsid w:val="004876F5"/>
    <w:rsid w:val="00495587"/>
    <w:rsid w:val="004A17D7"/>
    <w:rsid w:val="004A262A"/>
    <w:rsid w:val="004A472A"/>
    <w:rsid w:val="004A5A27"/>
    <w:rsid w:val="004A5A2D"/>
    <w:rsid w:val="004B1E0A"/>
    <w:rsid w:val="004B4A5B"/>
    <w:rsid w:val="004B7B49"/>
    <w:rsid w:val="004C2049"/>
    <w:rsid w:val="004E3BAB"/>
    <w:rsid w:val="004F31F1"/>
    <w:rsid w:val="004F79B4"/>
    <w:rsid w:val="004F7E49"/>
    <w:rsid w:val="00500EB2"/>
    <w:rsid w:val="00505409"/>
    <w:rsid w:val="00506A54"/>
    <w:rsid w:val="00507442"/>
    <w:rsid w:val="00511E68"/>
    <w:rsid w:val="005151AF"/>
    <w:rsid w:val="005162FA"/>
    <w:rsid w:val="0053219D"/>
    <w:rsid w:val="00532277"/>
    <w:rsid w:val="00534DBA"/>
    <w:rsid w:val="00536549"/>
    <w:rsid w:val="00537928"/>
    <w:rsid w:val="00537E26"/>
    <w:rsid w:val="00541159"/>
    <w:rsid w:val="00542E44"/>
    <w:rsid w:val="005503CC"/>
    <w:rsid w:val="005561B1"/>
    <w:rsid w:val="00557445"/>
    <w:rsid w:val="00560D60"/>
    <w:rsid w:val="00563922"/>
    <w:rsid w:val="00570CC1"/>
    <w:rsid w:val="005725B1"/>
    <w:rsid w:val="00573E37"/>
    <w:rsid w:val="00575171"/>
    <w:rsid w:val="00575D43"/>
    <w:rsid w:val="00580138"/>
    <w:rsid w:val="005803E8"/>
    <w:rsid w:val="00580CE3"/>
    <w:rsid w:val="00587E32"/>
    <w:rsid w:val="00592D65"/>
    <w:rsid w:val="005A359B"/>
    <w:rsid w:val="005A3800"/>
    <w:rsid w:val="005B10AB"/>
    <w:rsid w:val="005B28AB"/>
    <w:rsid w:val="005B3E87"/>
    <w:rsid w:val="005B59F9"/>
    <w:rsid w:val="005C0676"/>
    <w:rsid w:val="005C1AB0"/>
    <w:rsid w:val="005C3291"/>
    <w:rsid w:val="005C477D"/>
    <w:rsid w:val="005D0D19"/>
    <w:rsid w:val="005D2669"/>
    <w:rsid w:val="005D2807"/>
    <w:rsid w:val="005D4CC9"/>
    <w:rsid w:val="005E793E"/>
    <w:rsid w:val="005F13DC"/>
    <w:rsid w:val="005F1A2B"/>
    <w:rsid w:val="005F4341"/>
    <w:rsid w:val="005F4F79"/>
    <w:rsid w:val="005F6211"/>
    <w:rsid w:val="005F6F3D"/>
    <w:rsid w:val="006001AA"/>
    <w:rsid w:val="006001FC"/>
    <w:rsid w:val="006038E9"/>
    <w:rsid w:val="00603DD9"/>
    <w:rsid w:val="00605B8B"/>
    <w:rsid w:val="006071C6"/>
    <w:rsid w:val="0060788E"/>
    <w:rsid w:val="006103F0"/>
    <w:rsid w:val="00612738"/>
    <w:rsid w:val="006127B6"/>
    <w:rsid w:val="00620901"/>
    <w:rsid w:val="006217EF"/>
    <w:rsid w:val="00624265"/>
    <w:rsid w:val="006256B9"/>
    <w:rsid w:val="006274E7"/>
    <w:rsid w:val="0063172C"/>
    <w:rsid w:val="00632802"/>
    <w:rsid w:val="0063452E"/>
    <w:rsid w:val="00634C02"/>
    <w:rsid w:val="00640151"/>
    <w:rsid w:val="006500BB"/>
    <w:rsid w:val="00652715"/>
    <w:rsid w:val="006530FD"/>
    <w:rsid w:val="00663C11"/>
    <w:rsid w:val="00670916"/>
    <w:rsid w:val="00671D92"/>
    <w:rsid w:val="006774F6"/>
    <w:rsid w:val="006802DC"/>
    <w:rsid w:val="00680FB1"/>
    <w:rsid w:val="006863D4"/>
    <w:rsid w:val="006922A7"/>
    <w:rsid w:val="0069280E"/>
    <w:rsid w:val="00694E6B"/>
    <w:rsid w:val="006A1908"/>
    <w:rsid w:val="006A2E63"/>
    <w:rsid w:val="006A665F"/>
    <w:rsid w:val="006B00DE"/>
    <w:rsid w:val="006B0BA0"/>
    <w:rsid w:val="006B272C"/>
    <w:rsid w:val="006C0F74"/>
    <w:rsid w:val="006C6C9F"/>
    <w:rsid w:val="006C788D"/>
    <w:rsid w:val="006D1404"/>
    <w:rsid w:val="006D3754"/>
    <w:rsid w:val="006D5ED1"/>
    <w:rsid w:val="006D6017"/>
    <w:rsid w:val="006D769F"/>
    <w:rsid w:val="006D76BB"/>
    <w:rsid w:val="006D76FB"/>
    <w:rsid w:val="006E1B79"/>
    <w:rsid w:val="006E4104"/>
    <w:rsid w:val="006F3228"/>
    <w:rsid w:val="00701BE6"/>
    <w:rsid w:val="00706AD5"/>
    <w:rsid w:val="00707036"/>
    <w:rsid w:val="00712D1F"/>
    <w:rsid w:val="00715AC7"/>
    <w:rsid w:val="0071647C"/>
    <w:rsid w:val="00717687"/>
    <w:rsid w:val="00717D1C"/>
    <w:rsid w:val="0072017E"/>
    <w:rsid w:val="00720FCE"/>
    <w:rsid w:val="00724B4E"/>
    <w:rsid w:val="0072574E"/>
    <w:rsid w:val="00727C58"/>
    <w:rsid w:val="007308B8"/>
    <w:rsid w:val="0073432B"/>
    <w:rsid w:val="0073570C"/>
    <w:rsid w:val="007442A0"/>
    <w:rsid w:val="00744A84"/>
    <w:rsid w:val="00744BF4"/>
    <w:rsid w:val="00757D87"/>
    <w:rsid w:val="007609FB"/>
    <w:rsid w:val="00761919"/>
    <w:rsid w:val="00765802"/>
    <w:rsid w:val="007669E8"/>
    <w:rsid w:val="007679FB"/>
    <w:rsid w:val="007724CA"/>
    <w:rsid w:val="00773209"/>
    <w:rsid w:val="00777C88"/>
    <w:rsid w:val="00781331"/>
    <w:rsid w:val="00784784"/>
    <w:rsid w:val="00786219"/>
    <w:rsid w:val="007945BC"/>
    <w:rsid w:val="0079462E"/>
    <w:rsid w:val="00795CDC"/>
    <w:rsid w:val="007963ED"/>
    <w:rsid w:val="007965F2"/>
    <w:rsid w:val="007A3527"/>
    <w:rsid w:val="007A5AC1"/>
    <w:rsid w:val="007A6598"/>
    <w:rsid w:val="007A7F90"/>
    <w:rsid w:val="007B16D0"/>
    <w:rsid w:val="007B329D"/>
    <w:rsid w:val="007B34F7"/>
    <w:rsid w:val="007B668E"/>
    <w:rsid w:val="007B717F"/>
    <w:rsid w:val="007B781F"/>
    <w:rsid w:val="007C72BA"/>
    <w:rsid w:val="007D1DF9"/>
    <w:rsid w:val="007D59D6"/>
    <w:rsid w:val="007E4ED1"/>
    <w:rsid w:val="007E6C0C"/>
    <w:rsid w:val="007E77D4"/>
    <w:rsid w:val="007F288B"/>
    <w:rsid w:val="007F7646"/>
    <w:rsid w:val="008005EC"/>
    <w:rsid w:val="00801B06"/>
    <w:rsid w:val="008073B5"/>
    <w:rsid w:val="00814770"/>
    <w:rsid w:val="0082033F"/>
    <w:rsid w:val="008243E3"/>
    <w:rsid w:val="00834388"/>
    <w:rsid w:val="00835149"/>
    <w:rsid w:val="008417D9"/>
    <w:rsid w:val="0084355A"/>
    <w:rsid w:val="00844702"/>
    <w:rsid w:val="008449F2"/>
    <w:rsid w:val="0084521F"/>
    <w:rsid w:val="00846D80"/>
    <w:rsid w:val="00855FFC"/>
    <w:rsid w:val="008617E4"/>
    <w:rsid w:val="00867658"/>
    <w:rsid w:val="00870145"/>
    <w:rsid w:val="008774EF"/>
    <w:rsid w:val="0088129E"/>
    <w:rsid w:val="00881433"/>
    <w:rsid w:val="00893658"/>
    <w:rsid w:val="008A2419"/>
    <w:rsid w:val="008A4CFD"/>
    <w:rsid w:val="008A6659"/>
    <w:rsid w:val="008B2B7A"/>
    <w:rsid w:val="008B3631"/>
    <w:rsid w:val="008B4E6A"/>
    <w:rsid w:val="008B5E65"/>
    <w:rsid w:val="008B696A"/>
    <w:rsid w:val="008C425C"/>
    <w:rsid w:val="008C7DD2"/>
    <w:rsid w:val="008D11C7"/>
    <w:rsid w:val="008D179F"/>
    <w:rsid w:val="008D24D0"/>
    <w:rsid w:val="008D288B"/>
    <w:rsid w:val="008D2D08"/>
    <w:rsid w:val="008D4B6D"/>
    <w:rsid w:val="008D5639"/>
    <w:rsid w:val="008D7338"/>
    <w:rsid w:val="008D739C"/>
    <w:rsid w:val="008E1366"/>
    <w:rsid w:val="008E40F4"/>
    <w:rsid w:val="008E72F9"/>
    <w:rsid w:val="008F12CE"/>
    <w:rsid w:val="008F2255"/>
    <w:rsid w:val="008F38C6"/>
    <w:rsid w:val="008F4AA3"/>
    <w:rsid w:val="008F6C7F"/>
    <w:rsid w:val="00901024"/>
    <w:rsid w:val="00904151"/>
    <w:rsid w:val="009045F5"/>
    <w:rsid w:val="009101B1"/>
    <w:rsid w:val="00912DE8"/>
    <w:rsid w:val="00913428"/>
    <w:rsid w:val="009213EC"/>
    <w:rsid w:val="00921851"/>
    <w:rsid w:val="009250F2"/>
    <w:rsid w:val="009256C9"/>
    <w:rsid w:val="00926524"/>
    <w:rsid w:val="009276DD"/>
    <w:rsid w:val="00930E7E"/>
    <w:rsid w:val="0093122E"/>
    <w:rsid w:val="00933379"/>
    <w:rsid w:val="00935AB1"/>
    <w:rsid w:val="00935F1D"/>
    <w:rsid w:val="0093767F"/>
    <w:rsid w:val="00944766"/>
    <w:rsid w:val="00945402"/>
    <w:rsid w:val="009458ED"/>
    <w:rsid w:val="0095064F"/>
    <w:rsid w:val="009562E7"/>
    <w:rsid w:val="00960108"/>
    <w:rsid w:val="00960886"/>
    <w:rsid w:val="00962B18"/>
    <w:rsid w:val="009650DA"/>
    <w:rsid w:val="00965224"/>
    <w:rsid w:val="00971EF0"/>
    <w:rsid w:val="009723EE"/>
    <w:rsid w:val="009763CB"/>
    <w:rsid w:val="00977EF6"/>
    <w:rsid w:val="00983C85"/>
    <w:rsid w:val="009868F6"/>
    <w:rsid w:val="009903E2"/>
    <w:rsid w:val="0099075D"/>
    <w:rsid w:val="009909B3"/>
    <w:rsid w:val="0099187E"/>
    <w:rsid w:val="0099277D"/>
    <w:rsid w:val="009A215B"/>
    <w:rsid w:val="009A29E9"/>
    <w:rsid w:val="009A3C60"/>
    <w:rsid w:val="009A7E97"/>
    <w:rsid w:val="009B3757"/>
    <w:rsid w:val="009B5782"/>
    <w:rsid w:val="009C282F"/>
    <w:rsid w:val="009C3108"/>
    <w:rsid w:val="009C4D99"/>
    <w:rsid w:val="009D13BE"/>
    <w:rsid w:val="009D261A"/>
    <w:rsid w:val="009D3849"/>
    <w:rsid w:val="009D598E"/>
    <w:rsid w:val="009E04B7"/>
    <w:rsid w:val="009E411F"/>
    <w:rsid w:val="009E4FAF"/>
    <w:rsid w:val="009E63FD"/>
    <w:rsid w:val="009E6952"/>
    <w:rsid w:val="009E6F4A"/>
    <w:rsid w:val="009E78CD"/>
    <w:rsid w:val="009F3C60"/>
    <w:rsid w:val="009F4546"/>
    <w:rsid w:val="009F63F7"/>
    <w:rsid w:val="00A00121"/>
    <w:rsid w:val="00A0495A"/>
    <w:rsid w:val="00A0554E"/>
    <w:rsid w:val="00A14C86"/>
    <w:rsid w:val="00A20C2D"/>
    <w:rsid w:val="00A20F3F"/>
    <w:rsid w:val="00A21A21"/>
    <w:rsid w:val="00A22C23"/>
    <w:rsid w:val="00A2325A"/>
    <w:rsid w:val="00A23C0E"/>
    <w:rsid w:val="00A309CD"/>
    <w:rsid w:val="00A31405"/>
    <w:rsid w:val="00A32435"/>
    <w:rsid w:val="00A35268"/>
    <w:rsid w:val="00A438E4"/>
    <w:rsid w:val="00A439EA"/>
    <w:rsid w:val="00A446C0"/>
    <w:rsid w:val="00A4587A"/>
    <w:rsid w:val="00A470DA"/>
    <w:rsid w:val="00A527C3"/>
    <w:rsid w:val="00A57D0B"/>
    <w:rsid w:val="00A60886"/>
    <w:rsid w:val="00A61D9C"/>
    <w:rsid w:val="00A64D2B"/>
    <w:rsid w:val="00A65DAA"/>
    <w:rsid w:val="00A670AC"/>
    <w:rsid w:val="00A7104B"/>
    <w:rsid w:val="00A7503F"/>
    <w:rsid w:val="00A82B4F"/>
    <w:rsid w:val="00A859AA"/>
    <w:rsid w:val="00A86E24"/>
    <w:rsid w:val="00A86FD6"/>
    <w:rsid w:val="00A90521"/>
    <w:rsid w:val="00A91EEA"/>
    <w:rsid w:val="00AA103A"/>
    <w:rsid w:val="00AA4BB6"/>
    <w:rsid w:val="00AB112A"/>
    <w:rsid w:val="00AB35DE"/>
    <w:rsid w:val="00AC2FE9"/>
    <w:rsid w:val="00AC34B9"/>
    <w:rsid w:val="00AC34DA"/>
    <w:rsid w:val="00AC5F56"/>
    <w:rsid w:val="00AD0050"/>
    <w:rsid w:val="00AD4247"/>
    <w:rsid w:val="00AD6463"/>
    <w:rsid w:val="00AD7D97"/>
    <w:rsid w:val="00AF0EC6"/>
    <w:rsid w:val="00AF17BB"/>
    <w:rsid w:val="00AF30E1"/>
    <w:rsid w:val="00AF3897"/>
    <w:rsid w:val="00AF5E92"/>
    <w:rsid w:val="00AF5EAE"/>
    <w:rsid w:val="00B031C9"/>
    <w:rsid w:val="00B066C3"/>
    <w:rsid w:val="00B07A8C"/>
    <w:rsid w:val="00B219B0"/>
    <w:rsid w:val="00B2793F"/>
    <w:rsid w:val="00B36C73"/>
    <w:rsid w:val="00B50D01"/>
    <w:rsid w:val="00B52C5F"/>
    <w:rsid w:val="00B54F69"/>
    <w:rsid w:val="00B57060"/>
    <w:rsid w:val="00B605B7"/>
    <w:rsid w:val="00B61BF2"/>
    <w:rsid w:val="00B64EB7"/>
    <w:rsid w:val="00B67EB8"/>
    <w:rsid w:val="00B75B99"/>
    <w:rsid w:val="00B81BE5"/>
    <w:rsid w:val="00B82112"/>
    <w:rsid w:val="00B84E86"/>
    <w:rsid w:val="00B867B0"/>
    <w:rsid w:val="00B91A9B"/>
    <w:rsid w:val="00BA11DC"/>
    <w:rsid w:val="00BA2242"/>
    <w:rsid w:val="00BA345E"/>
    <w:rsid w:val="00BB5631"/>
    <w:rsid w:val="00BB6E7D"/>
    <w:rsid w:val="00BD46D2"/>
    <w:rsid w:val="00BD6A82"/>
    <w:rsid w:val="00BD6D71"/>
    <w:rsid w:val="00BD74AE"/>
    <w:rsid w:val="00BE35C6"/>
    <w:rsid w:val="00BE3A99"/>
    <w:rsid w:val="00BE679E"/>
    <w:rsid w:val="00BE76AA"/>
    <w:rsid w:val="00BF21AB"/>
    <w:rsid w:val="00BF2DBD"/>
    <w:rsid w:val="00C00298"/>
    <w:rsid w:val="00C01330"/>
    <w:rsid w:val="00C03E77"/>
    <w:rsid w:val="00C0698C"/>
    <w:rsid w:val="00C100A5"/>
    <w:rsid w:val="00C1074C"/>
    <w:rsid w:val="00C1266F"/>
    <w:rsid w:val="00C12AE8"/>
    <w:rsid w:val="00C17D3A"/>
    <w:rsid w:val="00C2349F"/>
    <w:rsid w:val="00C273E8"/>
    <w:rsid w:val="00C30093"/>
    <w:rsid w:val="00C31A79"/>
    <w:rsid w:val="00C328CC"/>
    <w:rsid w:val="00C32C09"/>
    <w:rsid w:val="00C32D97"/>
    <w:rsid w:val="00C32DFE"/>
    <w:rsid w:val="00C351AF"/>
    <w:rsid w:val="00C40995"/>
    <w:rsid w:val="00C46BC9"/>
    <w:rsid w:val="00C46C8B"/>
    <w:rsid w:val="00C47096"/>
    <w:rsid w:val="00C474CF"/>
    <w:rsid w:val="00C5144E"/>
    <w:rsid w:val="00C514D7"/>
    <w:rsid w:val="00C51FCD"/>
    <w:rsid w:val="00C5308C"/>
    <w:rsid w:val="00C53507"/>
    <w:rsid w:val="00C554DE"/>
    <w:rsid w:val="00C65D00"/>
    <w:rsid w:val="00C708FE"/>
    <w:rsid w:val="00C72329"/>
    <w:rsid w:val="00C73C1E"/>
    <w:rsid w:val="00C73DD6"/>
    <w:rsid w:val="00C76B2A"/>
    <w:rsid w:val="00C77025"/>
    <w:rsid w:val="00C77CFA"/>
    <w:rsid w:val="00C848C6"/>
    <w:rsid w:val="00C91139"/>
    <w:rsid w:val="00C949C2"/>
    <w:rsid w:val="00CA2CFB"/>
    <w:rsid w:val="00CA2EBC"/>
    <w:rsid w:val="00CB0098"/>
    <w:rsid w:val="00CB09CA"/>
    <w:rsid w:val="00CB0A5D"/>
    <w:rsid w:val="00CB12EC"/>
    <w:rsid w:val="00CB1E4B"/>
    <w:rsid w:val="00CC1A4B"/>
    <w:rsid w:val="00CC64BE"/>
    <w:rsid w:val="00CD0B42"/>
    <w:rsid w:val="00CD0E9A"/>
    <w:rsid w:val="00CD106A"/>
    <w:rsid w:val="00CD461D"/>
    <w:rsid w:val="00CE2C7B"/>
    <w:rsid w:val="00CE3C54"/>
    <w:rsid w:val="00CF0070"/>
    <w:rsid w:val="00CF022E"/>
    <w:rsid w:val="00CF1507"/>
    <w:rsid w:val="00CF1B23"/>
    <w:rsid w:val="00CF2138"/>
    <w:rsid w:val="00CF77F2"/>
    <w:rsid w:val="00D05583"/>
    <w:rsid w:val="00D13787"/>
    <w:rsid w:val="00D1599C"/>
    <w:rsid w:val="00D15E2C"/>
    <w:rsid w:val="00D17011"/>
    <w:rsid w:val="00D20E27"/>
    <w:rsid w:val="00D2265A"/>
    <w:rsid w:val="00D40A14"/>
    <w:rsid w:val="00D4154C"/>
    <w:rsid w:val="00D43579"/>
    <w:rsid w:val="00D44A14"/>
    <w:rsid w:val="00D51C0A"/>
    <w:rsid w:val="00D522D8"/>
    <w:rsid w:val="00D52B7D"/>
    <w:rsid w:val="00D61469"/>
    <w:rsid w:val="00D63126"/>
    <w:rsid w:val="00D6403B"/>
    <w:rsid w:val="00D65BD4"/>
    <w:rsid w:val="00D67CE0"/>
    <w:rsid w:val="00D801FF"/>
    <w:rsid w:val="00D80F0A"/>
    <w:rsid w:val="00D8234F"/>
    <w:rsid w:val="00D92256"/>
    <w:rsid w:val="00D932AF"/>
    <w:rsid w:val="00D93BDC"/>
    <w:rsid w:val="00D97B35"/>
    <w:rsid w:val="00DA1013"/>
    <w:rsid w:val="00DA7D6A"/>
    <w:rsid w:val="00DB4B9D"/>
    <w:rsid w:val="00DB59DA"/>
    <w:rsid w:val="00DB691F"/>
    <w:rsid w:val="00DB7840"/>
    <w:rsid w:val="00DC2B14"/>
    <w:rsid w:val="00DC394E"/>
    <w:rsid w:val="00DC3C46"/>
    <w:rsid w:val="00DC601B"/>
    <w:rsid w:val="00DD0C4D"/>
    <w:rsid w:val="00DD3EB2"/>
    <w:rsid w:val="00DE428A"/>
    <w:rsid w:val="00DF0825"/>
    <w:rsid w:val="00DF263D"/>
    <w:rsid w:val="00DF752F"/>
    <w:rsid w:val="00E0363C"/>
    <w:rsid w:val="00E05797"/>
    <w:rsid w:val="00E124F0"/>
    <w:rsid w:val="00E15048"/>
    <w:rsid w:val="00E159A7"/>
    <w:rsid w:val="00E160BD"/>
    <w:rsid w:val="00E16216"/>
    <w:rsid w:val="00E23719"/>
    <w:rsid w:val="00E26CFE"/>
    <w:rsid w:val="00E26FE3"/>
    <w:rsid w:val="00E33B78"/>
    <w:rsid w:val="00E40345"/>
    <w:rsid w:val="00E4367C"/>
    <w:rsid w:val="00E47361"/>
    <w:rsid w:val="00E529B9"/>
    <w:rsid w:val="00E637F2"/>
    <w:rsid w:val="00E65320"/>
    <w:rsid w:val="00E6700F"/>
    <w:rsid w:val="00E719DF"/>
    <w:rsid w:val="00E73A42"/>
    <w:rsid w:val="00E74A23"/>
    <w:rsid w:val="00E754CA"/>
    <w:rsid w:val="00E76278"/>
    <w:rsid w:val="00E83C33"/>
    <w:rsid w:val="00E84BB2"/>
    <w:rsid w:val="00E85094"/>
    <w:rsid w:val="00E852D9"/>
    <w:rsid w:val="00E8531E"/>
    <w:rsid w:val="00E85C41"/>
    <w:rsid w:val="00E8655C"/>
    <w:rsid w:val="00E87496"/>
    <w:rsid w:val="00E87BBD"/>
    <w:rsid w:val="00EA0DF6"/>
    <w:rsid w:val="00EA4355"/>
    <w:rsid w:val="00EA5CE5"/>
    <w:rsid w:val="00EA7CB1"/>
    <w:rsid w:val="00EB28D0"/>
    <w:rsid w:val="00EB604D"/>
    <w:rsid w:val="00EC0396"/>
    <w:rsid w:val="00ED0A25"/>
    <w:rsid w:val="00ED4F16"/>
    <w:rsid w:val="00ED7310"/>
    <w:rsid w:val="00EE2294"/>
    <w:rsid w:val="00EE34F7"/>
    <w:rsid w:val="00EE4B03"/>
    <w:rsid w:val="00EE5E91"/>
    <w:rsid w:val="00EE7ED0"/>
    <w:rsid w:val="00EF09CA"/>
    <w:rsid w:val="00EF297D"/>
    <w:rsid w:val="00EF3490"/>
    <w:rsid w:val="00EF5809"/>
    <w:rsid w:val="00EF591E"/>
    <w:rsid w:val="00EF72B7"/>
    <w:rsid w:val="00F00541"/>
    <w:rsid w:val="00F02C50"/>
    <w:rsid w:val="00F03133"/>
    <w:rsid w:val="00F07807"/>
    <w:rsid w:val="00F12A66"/>
    <w:rsid w:val="00F175A3"/>
    <w:rsid w:val="00F2147F"/>
    <w:rsid w:val="00F2382C"/>
    <w:rsid w:val="00F268F0"/>
    <w:rsid w:val="00F34193"/>
    <w:rsid w:val="00F3465F"/>
    <w:rsid w:val="00F37B8F"/>
    <w:rsid w:val="00F427B6"/>
    <w:rsid w:val="00F456C1"/>
    <w:rsid w:val="00F51087"/>
    <w:rsid w:val="00F5159E"/>
    <w:rsid w:val="00F51965"/>
    <w:rsid w:val="00F5431B"/>
    <w:rsid w:val="00F63AB1"/>
    <w:rsid w:val="00F640AF"/>
    <w:rsid w:val="00F67778"/>
    <w:rsid w:val="00F70EE4"/>
    <w:rsid w:val="00F718B6"/>
    <w:rsid w:val="00F71BDB"/>
    <w:rsid w:val="00F81C02"/>
    <w:rsid w:val="00F8365B"/>
    <w:rsid w:val="00F860B3"/>
    <w:rsid w:val="00F874FB"/>
    <w:rsid w:val="00F87677"/>
    <w:rsid w:val="00F90201"/>
    <w:rsid w:val="00F9266A"/>
    <w:rsid w:val="00F93D72"/>
    <w:rsid w:val="00FA2FA1"/>
    <w:rsid w:val="00FA46CC"/>
    <w:rsid w:val="00FA5EA9"/>
    <w:rsid w:val="00FB4FB7"/>
    <w:rsid w:val="00FC63CA"/>
    <w:rsid w:val="00FD2530"/>
    <w:rsid w:val="00FD31B6"/>
    <w:rsid w:val="00FD407B"/>
    <w:rsid w:val="00FD55C3"/>
    <w:rsid w:val="00FD5A53"/>
    <w:rsid w:val="00FE097D"/>
    <w:rsid w:val="00FE1CCF"/>
    <w:rsid w:val="00FE1DD1"/>
    <w:rsid w:val="00FE211D"/>
    <w:rsid w:val="00FE29FB"/>
    <w:rsid w:val="00FE2BBE"/>
    <w:rsid w:val="00FE5900"/>
    <w:rsid w:val="00FF0015"/>
    <w:rsid w:val="00FF363E"/>
    <w:rsid w:val="00FF3A83"/>
    <w:rsid w:val="00FF5B6C"/>
    <w:rsid w:val="00FF6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9A014"/>
  <w15:chartTrackingRefBased/>
  <w15:docId w15:val="{7739C844-743B-F949-A860-6B98BB04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42A0"/>
    <w:pPr>
      <w:keepNext/>
    </w:pPr>
    <w:rPr>
      <w:snapToGrid w:val="0"/>
      <w:kern w:val="28"/>
      <w:lang w:val="en-US"/>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4">
    <w:name w:val="heading 4"/>
    <w:basedOn w:val="Normal"/>
    <w:next w:val="Normal"/>
    <w:qFormat/>
    <w:pPr>
      <w:jc w:val="both"/>
      <w:outlineLvl w:val="3"/>
    </w:pPr>
    <w:rPr>
      <w:rFonts w:ascii="Arial" w:hAnsi="Arial"/>
      <w:i/>
      <w:color w:val="0000FF"/>
      <w:kern w:val="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6"/>
      </w:numPr>
      <w:spacing w:before="60" w:after="60" w:line="260" w:lineRule="atLeast"/>
    </w:pPr>
    <w:rPr>
      <w:rFonts w:ascii="Arial" w:hAnsi="Arial"/>
      <w:snapToGrid/>
      <w:kern w:val="0"/>
    </w:rPr>
  </w:style>
  <w:style w:type="paragraph" w:customStyle="1" w:styleId="Cog-bullet-table">
    <w:name w:val="Cog-bullet-table"/>
    <w:basedOn w:val="Normal"/>
    <w:pPr>
      <w:numPr>
        <w:numId w:val="2"/>
      </w:numPr>
      <w:spacing w:before="40" w:after="40"/>
      <w:ind w:left="360" w:hanging="360"/>
    </w:pPr>
    <w:rPr>
      <w:rFonts w:ascii="Arial" w:hAnsi="Arial"/>
      <w:snapToGrid/>
      <w:kern w:val="0"/>
      <w:sz w:val="18"/>
    </w:rPr>
  </w:style>
  <w:style w:type="paragraph" w:customStyle="1" w:styleId="Cog-H1">
    <w:name w:val="Cog-H1"/>
    <w:basedOn w:val="Heading1"/>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5"/>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paragraph" w:customStyle="1" w:styleId="Achievement">
    <w:name w:val="Achievement"/>
    <w:basedOn w:val="BodyText"/>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pPr>
      <w:jc w:val="both"/>
    </w:pPr>
    <w:rPr>
      <w:snapToGrid/>
      <w:kern w:val="0"/>
    </w:rPr>
  </w:style>
  <w:style w:type="paragraph" w:styleId="BodyText2">
    <w:name w:val="Body Text 2"/>
    <w:basedOn w:val="Normal"/>
    <w:pPr>
      <w:keepNext w:val="0"/>
      <w:jc w:val="both"/>
    </w:pPr>
    <w:rPr>
      <w:snapToGrid/>
      <w:kern w:val="0"/>
      <w:sz w:val="22"/>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customStyle="1" w:styleId="cv3">
    <w:name w:val="cv3"/>
    <w:basedOn w:val="Normal"/>
    <w:pPr>
      <w:spacing w:before="240" w:after="240"/>
    </w:pPr>
    <w:rPr>
      <w:rFonts w:ascii="Arial Narrow" w:hAnsi="Arial Narrow" w:cs="Vrinda"/>
      <w:b/>
      <w:bCs/>
      <w:snapToGrid/>
      <w:kern w:val="0"/>
      <w:sz w:val="24"/>
      <w:szCs w:val="24"/>
      <w:lang w:val="en-GB" w:bidi="bn-IN"/>
    </w:rPr>
  </w:style>
  <w:style w:type="paragraph" w:styleId="BlockText">
    <w:name w:val="Block Text"/>
    <w:basedOn w:val="Normal"/>
    <w:pPr>
      <w:keepNext w:val="0"/>
      <w:ind w:left="720" w:right="720"/>
    </w:pPr>
    <w:rPr>
      <w:rFonts w:cs="Vrinda"/>
      <w:b/>
      <w:bCs/>
      <w:snapToGrid/>
      <w:color w:val="FF99CC"/>
      <w:kern w:val="0"/>
      <w:sz w:val="27"/>
      <w:szCs w:val="27"/>
      <w:lang w:bidi="bn-IN"/>
    </w:rPr>
  </w:style>
  <w:style w:type="character" w:styleId="FollowedHyperlink">
    <w:name w:val="FollowedHyperlink"/>
    <w:rPr>
      <w:color w:val="800080"/>
      <w:u w:val="single"/>
    </w:rPr>
  </w:style>
  <w:style w:type="paragraph" w:customStyle="1" w:styleId="Address">
    <w:name w:val="Address"/>
    <w:basedOn w:val="BodyText"/>
    <w:pPr>
      <w:keepNext w:val="0"/>
      <w:keepLines/>
      <w:tabs>
        <w:tab w:val="clear" w:pos="540"/>
        <w:tab w:val="clear" w:pos="3420"/>
      </w:tabs>
      <w:ind w:left="-1080" w:right="3960"/>
      <w:jc w:val="left"/>
    </w:pPr>
    <w:rPr>
      <w:snapToGrid/>
      <w:kern w:val="0"/>
      <w:sz w:val="20"/>
    </w:rPr>
  </w:style>
  <w:style w:type="paragraph" w:customStyle="1" w:styleId="NormalComment">
    <w:name w:val="Normal Comment"/>
    <w:basedOn w:val="Normal"/>
    <w:rsid w:val="007F7646"/>
    <w:pPr>
      <w:keepNext w:val="0"/>
    </w:pPr>
    <w:rPr>
      <w:rFonts w:ascii="Arial" w:hAnsi="Arial"/>
      <w:snapToGrid/>
      <w:color w:val="FF0000"/>
      <w:kern w:val="0"/>
    </w:rPr>
  </w:style>
  <w:style w:type="paragraph" w:customStyle="1" w:styleId="CharCharChar">
    <w:name w:val="Char Char Char"/>
    <w:basedOn w:val="Normal"/>
    <w:rsid w:val="007F7646"/>
    <w:pPr>
      <w:keepNext w:val="0"/>
      <w:spacing w:before="120" w:after="160" w:line="240" w:lineRule="exact"/>
    </w:pPr>
    <w:rPr>
      <w:rFonts w:ascii="Verdana" w:hAnsi="Verdana" w:cs="Arial"/>
      <w:snapToGrid/>
      <w:kern w:val="0"/>
    </w:rPr>
  </w:style>
  <w:style w:type="paragraph" w:customStyle="1" w:styleId="CharChar1CharCharCharChar1CharCharCharCharCharCharCharCharChar">
    <w:name w:val="Char Char1 Char Char Char Char1 Char Char Char Char Char Char Char Char Char"/>
    <w:basedOn w:val="Normal"/>
    <w:rsid w:val="00EA0DF6"/>
    <w:pPr>
      <w:keepNext w:val="0"/>
      <w:spacing w:before="120" w:after="160" w:line="240" w:lineRule="exact"/>
    </w:pPr>
    <w:rPr>
      <w:rFonts w:ascii="Verdana" w:hAnsi="Verdana" w:cs="Arial"/>
      <w:snapToGrid/>
      <w:kern w:val="0"/>
    </w:rPr>
  </w:style>
  <w:style w:type="paragraph" w:customStyle="1" w:styleId="CharCharCharChar1CharCharCharCharCharCharCharCharChar">
    <w:name w:val="Char Char Char Char1 Char Char Char Char Char Char Char Char Char"/>
    <w:basedOn w:val="Normal"/>
    <w:rsid w:val="002D0D27"/>
    <w:pPr>
      <w:keepNext w:val="0"/>
      <w:spacing w:before="120" w:after="160" w:line="240" w:lineRule="exact"/>
    </w:pPr>
    <w:rPr>
      <w:rFonts w:ascii="Verdana" w:hAnsi="Verdana" w:cs="Arial"/>
      <w:snapToGrid/>
      <w:kern w:val="0"/>
    </w:rPr>
  </w:style>
  <w:style w:type="paragraph" w:customStyle="1" w:styleId="CharCharCharCharChar1CharCharCharCharCharCharCharCharCharCharCharCharCharCharCharCharCharCharCharCharCharCharCharCharCharCharCharChar">
    <w:name w:val="Char Char Char Char Char1 Char Char Char Char Char Char Char Char Char Char Char Char Char Char Char Char Char Char Char Char Char Char Char Char Char Char Char Char"/>
    <w:basedOn w:val="Normal"/>
    <w:rsid w:val="00537E26"/>
    <w:pPr>
      <w:keepNext w:val="0"/>
      <w:spacing w:before="120" w:after="160" w:line="240" w:lineRule="exact"/>
      <w:jc w:val="both"/>
    </w:pPr>
    <w:rPr>
      <w:rFonts w:ascii="Arial" w:hAnsi="Arial" w:cs="Arial"/>
      <w:snapToGrid/>
      <w:kern w:val="0"/>
    </w:rPr>
  </w:style>
  <w:style w:type="character" w:styleId="Strong">
    <w:name w:val="Strong"/>
    <w:qFormat/>
    <w:rsid w:val="00D05583"/>
    <w:rPr>
      <w:b/>
      <w:bCs/>
    </w:rPr>
  </w:style>
  <w:style w:type="paragraph" w:customStyle="1" w:styleId="CharChar1CharCharCharChar1CharCharCharCharCharCharCharCharCharCharChar1CharCharCharCharCharCharCharCharCharChar">
    <w:name w:val="Char Char1 Char Char Char Char1 Char Char Char Char Char Char Char Char Char Char Char1 Char Char Char Char Char Char Char Char Char Char"/>
    <w:basedOn w:val="Normal"/>
    <w:rsid w:val="00D05583"/>
    <w:pPr>
      <w:keepNext w:val="0"/>
      <w:spacing w:before="120" w:after="160" w:line="240" w:lineRule="exact"/>
    </w:pPr>
    <w:rPr>
      <w:rFonts w:ascii="Verdana" w:hAnsi="Verdana" w:cs="Arial"/>
      <w:snapToGrid/>
      <w:kern w:val="0"/>
    </w:rPr>
  </w:style>
  <w:style w:type="character" w:customStyle="1" w:styleId="Text2Char">
    <w:name w:val="Text 2 Char"/>
    <w:link w:val="Text2"/>
    <w:locked/>
    <w:rsid w:val="00D05583"/>
    <w:rPr>
      <w:sz w:val="22"/>
      <w:lang w:val="en-US" w:eastAsia="en-US" w:bidi="ar-SA"/>
    </w:rPr>
  </w:style>
  <w:style w:type="paragraph" w:customStyle="1" w:styleId="Text2">
    <w:name w:val="Text 2"/>
    <w:basedOn w:val="Normal"/>
    <w:link w:val="Text2Char"/>
    <w:rsid w:val="00D05583"/>
    <w:pPr>
      <w:keepNext w:val="0"/>
      <w:spacing w:before="120" w:after="120"/>
      <w:ind w:left="720"/>
    </w:pPr>
    <w:rPr>
      <w:snapToGrid/>
      <w:kern w:val="0"/>
      <w:sz w:val="22"/>
    </w:rPr>
  </w:style>
  <w:style w:type="paragraph" w:styleId="ListParagraph">
    <w:name w:val="List Paragraph"/>
    <w:basedOn w:val="Normal"/>
    <w:uiPriority w:val="34"/>
    <w:qFormat/>
    <w:rsid w:val="007B668E"/>
    <w:pPr>
      <w:keepNext w:val="0"/>
      <w:ind w:left="720"/>
    </w:pPr>
    <w:rPr>
      <w:rFonts w:ascii="Calibri" w:eastAsia="SimSun" w:hAnsi="Calibri"/>
      <w:snapToGrid/>
      <w:kern w:val="0"/>
      <w:sz w:val="22"/>
      <w:szCs w:val="22"/>
      <w:lang w:eastAsia="zh-CN"/>
    </w:rPr>
  </w:style>
  <w:style w:type="paragraph" w:customStyle="1" w:styleId="pmainwrap">
    <w:name w:val="pmainwrap"/>
    <w:basedOn w:val="Normal"/>
    <w:rsid w:val="00C65D00"/>
    <w:pPr>
      <w:keepNext w:val="0"/>
      <w:spacing w:before="100" w:beforeAutospacing="1" w:after="100" w:afterAutospacing="1"/>
      <w:ind w:left="600" w:right="525"/>
    </w:pPr>
    <w:rPr>
      <w:snapToGrid/>
      <w:kern w:val="0"/>
      <w:sz w:val="21"/>
      <w:szCs w:val="21"/>
      <w:lang w:eastAsia="zh-CN"/>
    </w:rPr>
  </w:style>
  <w:style w:type="table" w:styleId="TableGrid">
    <w:name w:val="Table Grid"/>
    <w:basedOn w:val="TableNormal"/>
    <w:uiPriority w:val="59"/>
    <w:rsid w:val="001D2EAB"/>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35C6"/>
    <w:rPr>
      <w:rFonts w:ascii="Tahoma" w:hAnsi="Tahoma" w:cs="Tahoma"/>
      <w:sz w:val="16"/>
      <w:szCs w:val="16"/>
    </w:rPr>
  </w:style>
  <w:style w:type="character" w:customStyle="1" w:styleId="BalloonTextChar">
    <w:name w:val="Balloon Text Char"/>
    <w:link w:val="BalloonText"/>
    <w:rsid w:val="00BE35C6"/>
    <w:rPr>
      <w:rFonts w:ascii="Tahoma" w:hAnsi="Tahoma" w:cs="Tahoma"/>
      <w:snapToGrid w:val="0"/>
      <w:kern w:val="2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71654">
      <w:bodyDiv w:val="1"/>
      <w:marLeft w:val="0"/>
      <w:marRight w:val="0"/>
      <w:marTop w:val="0"/>
      <w:marBottom w:val="0"/>
      <w:divBdr>
        <w:top w:val="none" w:sz="0" w:space="0" w:color="auto"/>
        <w:left w:val="none" w:sz="0" w:space="0" w:color="auto"/>
        <w:bottom w:val="none" w:sz="0" w:space="0" w:color="auto"/>
        <w:right w:val="none" w:sz="0" w:space="0" w:color="auto"/>
      </w:divBdr>
    </w:div>
    <w:div w:id="303391827">
      <w:bodyDiv w:val="1"/>
      <w:marLeft w:val="0"/>
      <w:marRight w:val="0"/>
      <w:marTop w:val="0"/>
      <w:marBottom w:val="0"/>
      <w:divBdr>
        <w:top w:val="none" w:sz="0" w:space="0" w:color="auto"/>
        <w:left w:val="none" w:sz="0" w:space="0" w:color="auto"/>
        <w:bottom w:val="none" w:sz="0" w:space="0" w:color="auto"/>
        <w:right w:val="none" w:sz="0" w:space="0" w:color="auto"/>
      </w:divBdr>
    </w:div>
    <w:div w:id="327442201">
      <w:bodyDiv w:val="1"/>
      <w:marLeft w:val="0"/>
      <w:marRight w:val="0"/>
      <w:marTop w:val="0"/>
      <w:marBottom w:val="0"/>
      <w:divBdr>
        <w:top w:val="none" w:sz="0" w:space="0" w:color="auto"/>
        <w:left w:val="none" w:sz="0" w:space="0" w:color="auto"/>
        <w:bottom w:val="none" w:sz="0" w:space="0" w:color="auto"/>
        <w:right w:val="none" w:sz="0" w:space="0" w:color="auto"/>
      </w:divBdr>
    </w:div>
    <w:div w:id="419916183">
      <w:bodyDiv w:val="1"/>
      <w:marLeft w:val="0"/>
      <w:marRight w:val="0"/>
      <w:marTop w:val="0"/>
      <w:marBottom w:val="0"/>
      <w:divBdr>
        <w:top w:val="none" w:sz="0" w:space="0" w:color="auto"/>
        <w:left w:val="none" w:sz="0" w:space="0" w:color="auto"/>
        <w:bottom w:val="none" w:sz="0" w:space="0" w:color="auto"/>
        <w:right w:val="none" w:sz="0" w:space="0" w:color="auto"/>
      </w:divBdr>
    </w:div>
    <w:div w:id="801070206">
      <w:bodyDiv w:val="1"/>
      <w:marLeft w:val="0"/>
      <w:marRight w:val="0"/>
      <w:marTop w:val="0"/>
      <w:marBottom w:val="0"/>
      <w:divBdr>
        <w:top w:val="none" w:sz="0" w:space="0" w:color="auto"/>
        <w:left w:val="none" w:sz="0" w:space="0" w:color="auto"/>
        <w:bottom w:val="none" w:sz="0" w:space="0" w:color="auto"/>
        <w:right w:val="none" w:sz="0" w:space="0" w:color="auto"/>
      </w:divBdr>
    </w:div>
    <w:div w:id="1063724500">
      <w:bodyDiv w:val="1"/>
      <w:marLeft w:val="0"/>
      <w:marRight w:val="0"/>
      <w:marTop w:val="0"/>
      <w:marBottom w:val="0"/>
      <w:divBdr>
        <w:top w:val="none" w:sz="0" w:space="0" w:color="auto"/>
        <w:left w:val="none" w:sz="0" w:space="0" w:color="auto"/>
        <w:bottom w:val="none" w:sz="0" w:space="0" w:color="auto"/>
        <w:right w:val="none" w:sz="0" w:space="0" w:color="auto"/>
      </w:divBdr>
    </w:div>
    <w:div w:id="1149126543">
      <w:bodyDiv w:val="1"/>
      <w:marLeft w:val="0"/>
      <w:marRight w:val="0"/>
      <w:marTop w:val="0"/>
      <w:marBottom w:val="0"/>
      <w:divBdr>
        <w:top w:val="none" w:sz="0" w:space="0" w:color="auto"/>
        <w:left w:val="none" w:sz="0" w:space="0" w:color="auto"/>
        <w:bottom w:val="none" w:sz="0" w:space="0" w:color="auto"/>
        <w:right w:val="none" w:sz="0" w:space="0" w:color="auto"/>
      </w:divBdr>
    </w:div>
    <w:div w:id="1373506357">
      <w:bodyDiv w:val="1"/>
      <w:marLeft w:val="0"/>
      <w:marRight w:val="0"/>
      <w:marTop w:val="0"/>
      <w:marBottom w:val="0"/>
      <w:divBdr>
        <w:top w:val="none" w:sz="0" w:space="0" w:color="auto"/>
        <w:left w:val="none" w:sz="0" w:space="0" w:color="auto"/>
        <w:bottom w:val="none" w:sz="0" w:space="0" w:color="auto"/>
        <w:right w:val="none" w:sz="0" w:space="0" w:color="auto"/>
      </w:divBdr>
    </w:div>
    <w:div w:id="1441802725">
      <w:bodyDiv w:val="1"/>
      <w:marLeft w:val="0"/>
      <w:marRight w:val="0"/>
      <w:marTop w:val="0"/>
      <w:marBottom w:val="0"/>
      <w:divBdr>
        <w:top w:val="none" w:sz="0" w:space="0" w:color="auto"/>
        <w:left w:val="none" w:sz="0" w:space="0" w:color="auto"/>
        <w:bottom w:val="none" w:sz="0" w:space="0" w:color="auto"/>
        <w:right w:val="none" w:sz="0" w:space="0" w:color="auto"/>
      </w:divBdr>
    </w:div>
    <w:div w:id="1693337875">
      <w:bodyDiv w:val="1"/>
      <w:marLeft w:val="0"/>
      <w:marRight w:val="0"/>
      <w:marTop w:val="0"/>
      <w:marBottom w:val="0"/>
      <w:divBdr>
        <w:top w:val="none" w:sz="0" w:space="0" w:color="auto"/>
        <w:left w:val="none" w:sz="0" w:space="0" w:color="auto"/>
        <w:bottom w:val="none" w:sz="0" w:space="0" w:color="auto"/>
        <w:right w:val="none" w:sz="0" w:space="0" w:color="auto"/>
      </w:divBdr>
    </w:div>
    <w:div w:id="1836724843">
      <w:bodyDiv w:val="1"/>
      <w:marLeft w:val="0"/>
      <w:marRight w:val="0"/>
      <w:marTop w:val="0"/>
      <w:marBottom w:val="0"/>
      <w:divBdr>
        <w:top w:val="none" w:sz="0" w:space="0" w:color="auto"/>
        <w:left w:val="none" w:sz="0" w:space="0" w:color="auto"/>
        <w:bottom w:val="none" w:sz="0" w:space="0" w:color="auto"/>
        <w:right w:val="none" w:sz="0" w:space="0" w:color="auto"/>
      </w:divBdr>
    </w:div>
    <w:div w:id="1932349372">
      <w:bodyDiv w:val="1"/>
      <w:marLeft w:val="0"/>
      <w:marRight w:val="0"/>
      <w:marTop w:val="0"/>
      <w:marBottom w:val="0"/>
      <w:divBdr>
        <w:top w:val="none" w:sz="0" w:space="0" w:color="auto"/>
        <w:left w:val="none" w:sz="0" w:space="0" w:color="auto"/>
        <w:bottom w:val="none" w:sz="0" w:space="0" w:color="auto"/>
        <w:right w:val="none" w:sz="0" w:space="0" w:color="auto"/>
      </w:divBdr>
    </w:div>
    <w:div w:id="19369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usharkoley@gmail.com,Tushar_koley@rediff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sharkoley/code2/djangoproject/other/src/Tusha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67BC1-831C-3B41-ABAA-675DE4027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Tushar.dotx</Template>
  <TotalTime>9</TotalTime>
  <Pages>5</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Tushar Koley</vt:lpstr>
    </vt:vector>
  </TitlesOfParts>
  <Company>Wipro</Company>
  <LinksUpToDate>false</LinksUpToDate>
  <CharactersWithSpaces>8976</CharactersWithSpaces>
  <SharedDoc>false</SharedDoc>
  <HLinks>
    <vt:vector size="6" baseType="variant">
      <vt:variant>
        <vt:i4>262178</vt:i4>
      </vt:variant>
      <vt:variant>
        <vt:i4>0</vt:i4>
      </vt:variant>
      <vt:variant>
        <vt:i4>0</vt:i4>
      </vt:variant>
      <vt:variant>
        <vt:i4>5</vt:i4>
      </vt:variant>
      <vt:variant>
        <vt:lpwstr>mailto:tusharkoley@gmail.com,Tushar_koley@rediffmail.com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Tushar Koley</dc:title>
  <dc:subject/>
  <dc:creator>Microsoft Office User</dc:creator>
  <cp:keywords/>
  <cp:lastModifiedBy>Microsoft Office User</cp:lastModifiedBy>
  <cp:revision>5</cp:revision>
  <cp:lastPrinted>2017-10-16T23:02:00Z</cp:lastPrinted>
  <dcterms:created xsi:type="dcterms:W3CDTF">2019-02-20T08:50:00Z</dcterms:created>
  <dcterms:modified xsi:type="dcterms:W3CDTF">2019-02-21T16:46:00Z</dcterms:modified>
</cp:coreProperties>
</file>